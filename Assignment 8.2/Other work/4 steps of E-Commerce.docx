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07" w:rsidRDefault="00C04D40" w:rsidP="00C04D40">
      <w:pPr>
        <w:pStyle w:val="ListParagraph"/>
        <w:numPr>
          <w:ilvl w:val="0"/>
          <w:numId w:val="1"/>
        </w:numPr>
      </w:pPr>
      <w:r>
        <w:t>See what is available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 xml:space="preserve">Have a main page with offers then a simple </w:t>
      </w:r>
      <w:r w:rsidR="00CF18E9">
        <w:t>search function</w:t>
      </w:r>
    </w:p>
    <w:p w:rsidR="00C04D40" w:rsidRDefault="00520B6F" w:rsidP="00C04D40">
      <w:pPr>
        <w:pStyle w:val="ListParagraph"/>
        <w:numPr>
          <w:ilvl w:val="1"/>
          <w:numId w:val="1"/>
        </w:numPr>
      </w:pPr>
      <w:r>
        <w:t>Filter buttons to find what you want.</w:t>
      </w:r>
    </w:p>
    <w:p w:rsidR="00520B6F" w:rsidRDefault="00520B6F" w:rsidP="00C04D40">
      <w:pPr>
        <w:pStyle w:val="ListParagraph"/>
        <w:numPr>
          <w:ilvl w:val="1"/>
          <w:numId w:val="1"/>
        </w:numPr>
      </w:pPr>
    </w:p>
    <w:p w:rsidR="00C04D40" w:rsidRDefault="00C04D40" w:rsidP="00C04D40">
      <w:pPr>
        <w:pStyle w:val="ListParagraph"/>
        <w:numPr>
          <w:ilvl w:val="0"/>
          <w:numId w:val="1"/>
        </w:numPr>
      </w:pPr>
      <w:r>
        <w:t>Choose what you want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Pick from a selection and add to basket</w:t>
      </w:r>
    </w:p>
    <w:p w:rsidR="003F6507" w:rsidRDefault="003F6507" w:rsidP="003F6507">
      <w:pPr>
        <w:pStyle w:val="ListParagraph"/>
        <w:numPr>
          <w:ilvl w:val="1"/>
          <w:numId w:val="1"/>
        </w:numPr>
      </w:pPr>
      <w:r>
        <w:t>Click the image for the product</w:t>
      </w:r>
      <w:bookmarkStart w:id="0" w:name="_GoBack"/>
      <w:bookmarkEnd w:id="0"/>
    </w:p>
    <w:p w:rsidR="00C04D40" w:rsidRDefault="00C04D40" w:rsidP="00C04D40">
      <w:pPr>
        <w:pStyle w:val="ListParagraph"/>
        <w:numPr>
          <w:ilvl w:val="0"/>
          <w:numId w:val="1"/>
        </w:numPr>
      </w:pPr>
      <w:r>
        <w:t>Pay for what you want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PayPal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Credit Card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Bit Coin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Bank Transfer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Direct Debit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PayPal Direct Debit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Gift Cards</w:t>
      </w:r>
    </w:p>
    <w:p w:rsidR="00C04D40" w:rsidRDefault="00C04D40" w:rsidP="00C04D40">
      <w:pPr>
        <w:pStyle w:val="ListParagraph"/>
        <w:numPr>
          <w:ilvl w:val="0"/>
          <w:numId w:val="1"/>
        </w:numPr>
      </w:pPr>
      <w:r>
        <w:t>How you’d deliver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Driver deliver to your door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Deliver it to a post office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Drones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Pick it up from a pick up point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Pick it up from the store you’re buying it from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 xml:space="preserve">Post it (depends on size) 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Download</w:t>
      </w:r>
    </w:p>
    <w:p w:rsidR="00C04D40" w:rsidRDefault="00C04D40" w:rsidP="00C04D40">
      <w:pPr>
        <w:pStyle w:val="ListParagraph"/>
        <w:numPr>
          <w:ilvl w:val="1"/>
          <w:numId w:val="1"/>
        </w:numPr>
      </w:pPr>
      <w:r>
        <w:t>Online Service offered via Remote Desktop</w:t>
      </w:r>
    </w:p>
    <w:p w:rsidR="000B48D6" w:rsidRDefault="000B48D6" w:rsidP="00C04D40">
      <w:pPr>
        <w:pStyle w:val="ListParagraph"/>
        <w:numPr>
          <w:ilvl w:val="1"/>
          <w:numId w:val="1"/>
        </w:numPr>
      </w:pPr>
      <w:r>
        <w:t>Further Online Services hosted on the Internet</w:t>
      </w:r>
    </w:p>
    <w:sectPr w:rsidR="000B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44E4A"/>
    <w:multiLevelType w:val="hybridMultilevel"/>
    <w:tmpl w:val="9CFACBDA"/>
    <w:lvl w:ilvl="0" w:tplc="70F28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40"/>
    <w:rsid w:val="000B48D6"/>
    <w:rsid w:val="001846D5"/>
    <w:rsid w:val="003660B1"/>
    <w:rsid w:val="003F6507"/>
    <w:rsid w:val="00520B6F"/>
    <w:rsid w:val="009B6D57"/>
    <w:rsid w:val="00C030A8"/>
    <w:rsid w:val="00C04D40"/>
    <w:rsid w:val="00CE01F0"/>
    <w:rsid w:val="00CF18E9"/>
    <w:rsid w:val="00E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35A6C6B8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 Systems</dc:creator>
  <cp:lastModifiedBy>ICT Systems</cp:lastModifiedBy>
  <cp:revision>10</cp:revision>
  <dcterms:created xsi:type="dcterms:W3CDTF">2016-01-04T11:00:00Z</dcterms:created>
  <dcterms:modified xsi:type="dcterms:W3CDTF">2016-01-04T11:59:00Z</dcterms:modified>
</cp:coreProperties>
</file>