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1E" w:rsidRDefault="0070001E">
      <w:bookmarkStart w:id="0" w:name="_GoBack"/>
      <w:bookmarkEnd w:id="0"/>
      <w:r>
        <w:t>Domain names answer the following questions.</w:t>
      </w:r>
    </w:p>
    <w:p w:rsidR="0070001E" w:rsidRPr="005B5857" w:rsidRDefault="0070001E" w:rsidP="007000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>domain names,</w:t>
      </w:r>
    </w:p>
    <w:p w:rsidR="0070001E" w:rsidRDefault="0070001E" w:rsidP="007000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 xml:space="preserve">What are domain names? </w:t>
      </w:r>
    </w:p>
    <w:p w:rsidR="0070001E" w:rsidRDefault="0070001E" w:rsidP="007000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 xml:space="preserve">How would you choose a domain name? </w:t>
      </w:r>
    </w:p>
    <w:p w:rsidR="0070001E" w:rsidRPr="005B5857" w:rsidRDefault="0070001E" w:rsidP="007000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>How do you make a domain name go to your IP address? How much does it cost?</w:t>
      </w:r>
    </w:p>
    <w:p w:rsidR="0070001E" w:rsidRPr="005B5857" w:rsidRDefault="0070001E" w:rsidP="0070001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>
        <w:rPr>
          <w:rFonts w:ascii="Humanist521BT-Light" w:hAnsi="Humanist521BT-Light" w:cs="Humanist521BT-Light"/>
          <w:sz w:val="23"/>
          <w:szCs w:val="23"/>
        </w:rPr>
        <w:t>M</w:t>
      </w:r>
      <w:r w:rsidRPr="005B5857">
        <w:rPr>
          <w:rFonts w:ascii="Humanist521BT-Light" w:hAnsi="Humanist521BT-Light" w:cs="Humanist521BT-Light"/>
          <w:sz w:val="23"/>
          <w:szCs w:val="23"/>
        </w:rPr>
        <w:t>ultiple registration of d</w:t>
      </w:r>
      <w:r>
        <w:rPr>
          <w:rFonts w:ascii="Humanist521BT-Light" w:hAnsi="Humanist521BT-Light" w:cs="Humanist521BT-Light"/>
          <w:sz w:val="23"/>
          <w:szCs w:val="23"/>
        </w:rPr>
        <w:t>omains (.com as well as.co.uk),</w:t>
      </w:r>
    </w:p>
    <w:p w:rsidR="0070001E" w:rsidRDefault="0070001E" w:rsidP="0070001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>Why would you register multiple domain names?</w:t>
      </w:r>
    </w:p>
    <w:p w:rsidR="0070001E" w:rsidRDefault="0070001E" w:rsidP="0070001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>What d</w:t>
      </w:r>
      <w:r>
        <w:rPr>
          <w:rFonts w:ascii="Humanist521BT-Light" w:hAnsi="Humanist521BT-Light" w:cs="Humanist521BT-Light"/>
          <w:sz w:val="23"/>
          <w:szCs w:val="23"/>
        </w:rPr>
        <w:t>omain names would you register?</w:t>
      </w:r>
    </w:p>
    <w:p w:rsidR="0070001E" w:rsidRPr="005B5857" w:rsidRDefault="0070001E" w:rsidP="0070001E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sz w:val="23"/>
          <w:szCs w:val="23"/>
        </w:rPr>
      </w:pPr>
      <w:r w:rsidRPr="005B5857">
        <w:rPr>
          <w:rFonts w:ascii="Humanist521BT-Light" w:hAnsi="Humanist521BT-Light" w:cs="Humanist521BT-Light"/>
          <w:sz w:val="23"/>
          <w:szCs w:val="23"/>
        </w:rPr>
        <w:t>What could happen if you didn’t register a domain name for a variant of your own domain name and someone else registered it?</w:t>
      </w:r>
    </w:p>
    <w:p w:rsidR="0070001E" w:rsidRDefault="0070001E"/>
    <w:sectPr w:rsidR="00700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0CDC"/>
    <w:multiLevelType w:val="hybridMultilevel"/>
    <w:tmpl w:val="3C480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1E"/>
    <w:rsid w:val="00250634"/>
    <w:rsid w:val="006959F3"/>
    <w:rsid w:val="0070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1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35A6C6B8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Systems</dc:creator>
  <cp:lastModifiedBy>ICT Systems</cp:lastModifiedBy>
  <cp:revision>2</cp:revision>
  <dcterms:created xsi:type="dcterms:W3CDTF">2016-01-04T11:59:00Z</dcterms:created>
  <dcterms:modified xsi:type="dcterms:W3CDTF">2016-01-04T11:59:00Z</dcterms:modified>
</cp:coreProperties>
</file>