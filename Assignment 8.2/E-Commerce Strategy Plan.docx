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BA7" w:rsidRDefault="002A6189" w:rsidP="002A6189">
      <w:pPr>
        <w:pStyle w:val="Title"/>
      </w:pPr>
      <w:r>
        <w:t>E-Commerce Strategy Plan</w:t>
      </w:r>
    </w:p>
    <w:p w:rsidR="00D534D1" w:rsidRDefault="00D534D1" w:rsidP="00D534D1">
      <w:pPr>
        <w:pStyle w:val="Heading1"/>
      </w:pPr>
      <w:r>
        <w:t>Structure of E-Commerce Website</w:t>
      </w:r>
      <w:r w:rsidR="0098612D">
        <w:t xml:space="preserve"> (Completed by July 1</w:t>
      </w:r>
      <w:r w:rsidR="0098612D" w:rsidRPr="0098612D">
        <w:rPr>
          <w:vertAlign w:val="superscript"/>
        </w:rPr>
        <w:t>st</w:t>
      </w:r>
      <w:r w:rsidR="0098612D">
        <w:t xml:space="preserve"> 2016)</w:t>
      </w:r>
    </w:p>
    <w:p w:rsidR="00DF4B37" w:rsidRDefault="00FE7BEB" w:rsidP="00D534D1">
      <w:r>
        <w:t>See attached website design Plans.</w:t>
      </w:r>
      <w:r w:rsidR="00DF4B37">
        <w:br/>
        <w:t>Implementation of JavaScript to be handled using ASP.Net for better functionality.</w:t>
      </w:r>
      <w:r w:rsidR="00DF4B37">
        <w:br/>
        <w:t>ASP.Net</w:t>
      </w:r>
      <w:r w:rsidR="00841776">
        <w:t xml:space="preserve"> to be used for</w:t>
      </w:r>
      <w:r w:rsidR="00DF4B37">
        <w:t>:</w:t>
      </w:r>
    </w:p>
    <w:p w:rsidR="00DF4B37" w:rsidRDefault="00841776" w:rsidP="00DF4B37">
      <w:pPr>
        <w:pStyle w:val="ListParagraph"/>
        <w:numPr>
          <w:ilvl w:val="0"/>
          <w:numId w:val="1"/>
        </w:numPr>
      </w:pPr>
      <w:r>
        <w:t>Filters</w:t>
      </w:r>
    </w:p>
    <w:p w:rsidR="00841776" w:rsidRDefault="00841776" w:rsidP="00DF4B37">
      <w:pPr>
        <w:pStyle w:val="ListParagraph"/>
        <w:numPr>
          <w:ilvl w:val="0"/>
          <w:numId w:val="1"/>
        </w:numPr>
      </w:pPr>
      <w:r>
        <w:t>Buttons</w:t>
      </w:r>
    </w:p>
    <w:p w:rsidR="00841776" w:rsidRDefault="00EC7E56" w:rsidP="00DF4B37">
      <w:pPr>
        <w:pStyle w:val="ListParagraph"/>
        <w:numPr>
          <w:ilvl w:val="0"/>
          <w:numId w:val="1"/>
        </w:numPr>
      </w:pPr>
      <w:r>
        <w:t>Search</w:t>
      </w:r>
    </w:p>
    <w:p w:rsidR="004233E6" w:rsidRDefault="00EC7E56" w:rsidP="004233E6">
      <w:pPr>
        <w:pStyle w:val="ListParagraph"/>
        <w:numPr>
          <w:ilvl w:val="0"/>
          <w:numId w:val="1"/>
        </w:numPr>
      </w:pPr>
      <w:r>
        <w:t xml:space="preserve">Web Crawler (spider) </w:t>
      </w:r>
    </w:p>
    <w:p w:rsidR="004233E6" w:rsidRPr="0035561C" w:rsidRDefault="004233E6" w:rsidP="004233E6">
      <w:pPr>
        <w:pStyle w:val="ListParagraph"/>
        <w:numPr>
          <w:ilvl w:val="0"/>
          <w:numId w:val="1"/>
        </w:numPr>
      </w:pPr>
      <w:r>
        <w:t>User Login</w:t>
      </w:r>
    </w:p>
    <w:p w:rsidR="00101665" w:rsidRDefault="00D379E6" w:rsidP="00B123C7">
      <w:pPr>
        <w:pStyle w:val="Heading1"/>
      </w:pPr>
      <w:r>
        <w:t>Hosting (</w:t>
      </w:r>
      <w:r w:rsidR="00904F21">
        <w:t>Purchase to be made</w:t>
      </w:r>
      <w:r w:rsidR="00633737">
        <w:t xml:space="preserve"> </w:t>
      </w:r>
      <w:r w:rsidR="004E60D5">
        <w:t>May 1</w:t>
      </w:r>
      <w:r w:rsidR="004E60D5" w:rsidRPr="004E60D5">
        <w:rPr>
          <w:vertAlign w:val="superscript"/>
        </w:rPr>
        <w:t>st</w:t>
      </w:r>
      <w:r w:rsidR="004E60D5">
        <w:t xml:space="preserve"> 2016</w:t>
      </w:r>
      <w:r w:rsidR="00904F21">
        <w:t>)</w:t>
      </w:r>
    </w:p>
    <w:p w:rsidR="00EB35B2" w:rsidRPr="00622901" w:rsidRDefault="00EB35B2" w:rsidP="000626AC">
      <w:pPr>
        <w:rPr>
          <w:b/>
        </w:rPr>
      </w:pPr>
      <w:r w:rsidRPr="00622901">
        <w:rPr>
          <w:b/>
        </w:rPr>
        <w:t>Server Provider</w:t>
      </w:r>
      <w:r w:rsidR="00C81C39" w:rsidRPr="00622901">
        <w:rPr>
          <w:b/>
        </w:rPr>
        <w:t>:</w:t>
      </w:r>
    </w:p>
    <w:p w:rsidR="00C81C39" w:rsidRDefault="00C81C39" w:rsidP="00933BF1">
      <w:pPr>
        <w:pStyle w:val="ListParagraph"/>
        <w:numPr>
          <w:ilvl w:val="0"/>
          <w:numId w:val="1"/>
        </w:numPr>
      </w:pPr>
      <w:r>
        <w:t xml:space="preserve">OVH: </w:t>
      </w:r>
      <w:hyperlink r:id="rId5" w:history="1">
        <w:r w:rsidRPr="007E2808">
          <w:rPr>
            <w:rStyle w:val="Hyperlink"/>
          </w:rPr>
          <w:t>https://www.ovh.co.uk/dedicated_servers/hosting/</w:t>
        </w:r>
      </w:hyperlink>
    </w:p>
    <w:p w:rsidR="00EB35B2" w:rsidRPr="00622901" w:rsidRDefault="00EB35B2" w:rsidP="000626AC">
      <w:pPr>
        <w:rPr>
          <w:b/>
        </w:rPr>
      </w:pPr>
      <w:r w:rsidRPr="00622901">
        <w:rPr>
          <w:b/>
        </w:rPr>
        <w:t>Server itself</w:t>
      </w:r>
      <w:r w:rsidR="00933BF1" w:rsidRPr="00622901">
        <w:rPr>
          <w:b/>
        </w:rPr>
        <w:t>:</w:t>
      </w:r>
    </w:p>
    <w:p w:rsidR="00933BF1" w:rsidRDefault="00D3221F" w:rsidP="002109FA">
      <w:pPr>
        <w:pStyle w:val="ListParagraph"/>
        <w:numPr>
          <w:ilvl w:val="0"/>
          <w:numId w:val="1"/>
        </w:numPr>
      </w:pPr>
      <w:r>
        <w:t>OVH Dedicated Host 32L</w:t>
      </w:r>
    </w:p>
    <w:p w:rsidR="00D3221F" w:rsidRDefault="00663F75" w:rsidP="002109FA">
      <w:pPr>
        <w:pStyle w:val="ListParagraph"/>
        <w:numPr>
          <w:ilvl w:val="0"/>
          <w:numId w:val="1"/>
        </w:numPr>
      </w:pPr>
      <w:r>
        <w:t xml:space="preserve">CPU: Intel Xeon D-1520 (4 cores, 8 threads, 2.2Ghz) </w:t>
      </w:r>
    </w:p>
    <w:p w:rsidR="00213AEE" w:rsidRDefault="00213AEE" w:rsidP="00213AEE">
      <w:pPr>
        <w:pStyle w:val="ListParagraph"/>
        <w:numPr>
          <w:ilvl w:val="0"/>
          <w:numId w:val="1"/>
        </w:numPr>
      </w:pPr>
      <w:r>
        <w:t>RAM: 32GB (DDR4 ECC)</w:t>
      </w:r>
    </w:p>
    <w:p w:rsidR="00213AEE" w:rsidRDefault="00AA7BD1" w:rsidP="00213AEE">
      <w:pPr>
        <w:pStyle w:val="ListParagraph"/>
        <w:numPr>
          <w:ilvl w:val="0"/>
          <w:numId w:val="1"/>
        </w:numPr>
      </w:pPr>
      <w:r>
        <w:t>Storage: 2x 480GB SSD (</w:t>
      </w:r>
      <w:r w:rsidR="00FD1DC7">
        <w:t>Software R</w:t>
      </w:r>
      <w:r>
        <w:t>aid 1)</w:t>
      </w:r>
    </w:p>
    <w:p w:rsidR="00C623E0" w:rsidRDefault="00C623E0" w:rsidP="00213AEE">
      <w:pPr>
        <w:pStyle w:val="ListParagraph"/>
        <w:numPr>
          <w:ilvl w:val="0"/>
          <w:numId w:val="1"/>
        </w:numPr>
      </w:pPr>
      <w:r>
        <w:t>Bandwidth: 1Gbit/s (500Mbit/s to outside internet guaranteed)</w:t>
      </w:r>
    </w:p>
    <w:p w:rsidR="00BC5AB4" w:rsidRDefault="00BC5AB4" w:rsidP="00213AEE">
      <w:pPr>
        <w:pStyle w:val="ListParagraph"/>
        <w:numPr>
          <w:ilvl w:val="0"/>
          <w:numId w:val="1"/>
        </w:numPr>
      </w:pPr>
      <w:r>
        <w:t xml:space="preserve">Cost: </w:t>
      </w:r>
      <w:r w:rsidR="006004C9">
        <w:t>£49.70p (Per Month</w:t>
      </w:r>
      <w:r w:rsidR="00BB7D02">
        <w:t>, Rolling Contract</w:t>
      </w:r>
      <w:r w:rsidR="00593666">
        <w:t>, No Setup Charges</w:t>
      </w:r>
      <w:r w:rsidR="006004C9">
        <w:t>)</w:t>
      </w:r>
    </w:p>
    <w:p w:rsidR="00527536" w:rsidRPr="00622901" w:rsidRDefault="00527536" w:rsidP="000626AC">
      <w:pPr>
        <w:rPr>
          <w:b/>
        </w:rPr>
      </w:pPr>
      <w:r w:rsidRPr="00622901">
        <w:rPr>
          <w:b/>
        </w:rPr>
        <w:t>Software</w:t>
      </w:r>
      <w:r w:rsidR="009E58FF" w:rsidRPr="00622901">
        <w:rPr>
          <w:b/>
        </w:rPr>
        <w:t>:</w:t>
      </w:r>
    </w:p>
    <w:p w:rsidR="00AD4609" w:rsidRDefault="00C0684A" w:rsidP="00AD4609">
      <w:pPr>
        <w:pStyle w:val="ListParagraph"/>
        <w:numPr>
          <w:ilvl w:val="0"/>
          <w:numId w:val="1"/>
        </w:numPr>
      </w:pPr>
      <w:r>
        <w:t>Server Operating System: Debian 8 Jessie (Non-GUI)</w:t>
      </w:r>
    </w:p>
    <w:p w:rsidR="009E58FF" w:rsidRDefault="00D908A0" w:rsidP="00AD4609">
      <w:pPr>
        <w:pStyle w:val="ListParagraph"/>
        <w:numPr>
          <w:ilvl w:val="0"/>
          <w:numId w:val="1"/>
        </w:numPr>
      </w:pPr>
      <w:r>
        <w:t xml:space="preserve">Web Server: </w:t>
      </w:r>
      <w:r w:rsidR="009E58FF">
        <w:t>Apache Web Server (Free)</w:t>
      </w:r>
    </w:p>
    <w:p w:rsidR="009E58FF" w:rsidRDefault="00D908A0" w:rsidP="009E58FF">
      <w:pPr>
        <w:pStyle w:val="ListParagraph"/>
        <w:numPr>
          <w:ilvl w:val="0"/>
          <w:numId w:val="1"/>
        </w:numPr>
      </w:pPr>
      <w:r>
        <w:t xml:space="preserve">Database: </w:t>
      </w:r>
      <w:r w:rsidR="009E58FF">
        <w:t xml:space="preserve">MYSQL </w:t>
      </w:r>
      <w:r w:rsidR="007E6290">
        <w:t xml:space="preserve">Database </w:t>
      </w:r>
      <w:r w:rsidR="009E58FF">
        <w:t>Server (Free)</w:t>
      </w:r>
    </w:p>
    <w:p w:rsidR="00073883" w:rsidRDefault="00BD658D" w:rsidP="009E58FF">
      <w:pPr>
        <w:pStyle w:val="ListParagraph"/>
        <w:numPr>
          <w:ilvl w:val="0"/>
          <w:numId w:val="1"/>
        </w:numPr>
      </w:pPr>
      <w:r>
        <w:t>JavaScript: NODE.JS (Free)</w:t>
      </w:r>
    </w:p>
    <w:p w:rsidR="00BD658D" w:rsidRDefault="00BD658D" w:rsidP="009E58FF">
      <w:pPr>
        <w:pStyle w:val="ListParagraph"/>
        <w:numPr>
          <w:ilvl w:val="0"/>
          <w:numId w:val="1"/>
        </w:numPr>
      </w:pPr>
      <w:r>
        <w:t>Web Development: ASP.NET (Free)</w:t>
      </w:r>
    </w:p>
    <w:p w:rsidR="00B560D0" w:rsidRDefault="007D36AE" w:rsidP="007D36AE">
      <w:pPr>
        <w:pStyle w:val="Heading1"/>
      </w:pPr>
      <w:r>
        <w:t xml:space="preserve">Domains </w:t>
      </w:r>
      <w:r>
        <w:t>(Purchase to be made: July 1</w:t>
      </w:r>
      <w:r w:rsidRPr="00CC3C6B">
        <w:rPr>
          <w:vertAlign w:val="superscript"/>
        </w:rPr>
        <w:t>st</w:t>
      </w:r>
      <w:r>
        <w:t xml:space="preserve"> 2016)</w:t>
      </w:r>
    </w:p>
    <w:p w:rsidR="00B560D0" w:rsidRDefault="00B560D0" w:rsidP="00FA207C">
      <w:pPr>
        <w:pStyle w:val="ListParagraph"/>
        <w:numPr>
          <w:ilvl w:val="0"/>
          <w:numId w:val="1"/>
        </w:numPr>
      </w:pPr>
      <w:r>
        <w:t xml:space="preserve">Provider: </w:t>
      </w:r>
      <w:hyperlink r:id="rId6" w:history="1">
        <w:r w:rsidR="00FA207C" w:rsidRPr="007E2808">
          <w:rPr>
            <w:rStyle w:val="Hyperlink"/>
          </w:rPr>
          <w:t>https://www.ovh.co.uk/domains/</w:t>
        </w:r>
      </w:hyperlink>
      <w:r w:rsidR="00FA207C">
        <w:t xml:space="preserve"> (registrar)</w:t>
      </w:r>
    </w:p>
    <w:p w:rsidR="00FA207C" w:rsidRDefault="00FA207C" w:rsidP="00FA207C">
      <w:pPr>
        <w:pStyle w:val="ListParagraph"/>
        <w:numPr>
          <w:ilvl w:val="0"/>
          <w:numId w:val="1"/>
        </w:numPr>
      </w:pPr>
      <w:r>
        <w:t xml:space="preserve">Domain 1: </w:t>
      </w:r>
      <w:hyperlink r:id="rId7" w:history="1">
        <w:r w:rsidRPr="007E2808">
          <w:rPr>
            <w:rStyle w:val="Hyperlink"/>
          </w:rPr>
          <w:t>http://pcmasters.co.uk</w:t>
        </w:r>
      </w:hyperlink>
    </w:p>
    <w:p w:rsidR="00FA207C" w:rsidRDefault="00FA207C" w:rsidP="00FA207C">
      <w:pPr>
        <w:pStyle w:val="ListParagraph"/>
        <w:numPr>
          <w:ilvl w:val="0"/>
          <w:numId w:val="1"/>
        </w:numPr>
      </w:pPr>
      <w:r>
        <w:t xml:space="preserve">Domain 2: </w:t>
      </w:r>
      <w:hyperlink r:id="rId8" w:history="1">
        <w:r w:rsidRPr="007E2808">
          <w:rPr>
            <w:rStyle w:val="Hyperlink"/>
          </w:rPr>
          <w:t>http://pcmasters.org</w:t>
        </w:r>
      </w:hyperlink>
    </w:p>
    <w:p w:rsidR="00FA207C" w:rsidRDefault="00FA207C" w:rsidP="00FA207C">
      <w:pPr>
        <w:pStyle w:val="ListParagraph"/>
        <w:numPr>
          <w:ilvl w:val="0"/>
          <w:numId w:val="1"/>
        </w:numPr>
      </w:pPr>
      <w:r>
        <w:t xml:space="preserve">Domain 3: </w:t>
      </w:r>
      <w:hyperlink r:id="rId9" w:history="1">
        <w:r w:rsidRPr="007E2808">
          <w:rPr>
            <w:rStyle w:val="Hyperlink"/>
          </w:rPr>
          <w:t>http://pcmasters.com</w:t>
        </w:r>
      </w:hyperlink>
    </w:p>
    <w:p w:rsidR="00FA207C" w:rsidRDefault="00FA207C" w:rsidP="00FA207C">
      <w:pPr>
        <w:pStyle w:val="ListParagraph"/>
        <w:numPr>
          <w:ilvl w:val="0"/>
          <w:numId w:val="1"/>
        </w:numPr>
      </w:pPr>
      <w:r>
        <w:t xml:space="preserve">Domain 4: </w:t>
      </w:r>
      <w:hyperlink r:id="rId10" w:history="1">
        <w:r w:rsidRPr="007E2808">
          <w:rPr>
            <w:rStyle w:val="Hyperlink"/>
          </w:rPr>
          <w:t>http://pcmasters.uk</w:t>
        </w:r>
      </w:hyperlink>
    </w:p>
    <w:p w:rsidR="00FA207C" w:rsidRDefault="00FA207C" w:rsidP="00FA207C">
      <w:pPr>
        <w:pStyle w:val="ListParagraph"/>
        <w:numPr>
          <w:ilvl w:val="0"/>
          <w:numId w:val="1"/>
        </w:numPr>
      </w:pPr>
      <w:r>
        <w:t xml:space="preserve">Domain 5: </w:t>
      </w:r>
      <w:hyperlink r:id="rId11" w:history="1">
        <w:r w:rsidRPr="007E2808">
          <w:rPr>
            <w:rStyle w:val="Hyperlink"/>
          </w:rPr>
          <w:t>http://pcmasters.net</w:t>
        </w:r>
      </w:hyperlink>
    </w:p>
    <w:p w:rsidR="00FA207C" w:rsidRDefault="00FA207C" w:rsidP="00FA207C">
      <w:pPr>
        <w:pStyle w:val="ListParagraph"/>
        <w:numPr>
          <w:ilvl w:val="0"/>
          <w:numId w:val="1"/>
        </w:numPr>
      </w:pPr>
      <w:r>
        <w:t>Domain total: £30.50</w:t>
      </w:r>
    </w:p>
    <w:p w:rsidR="003C6E07" w:rsidRDefault="003C6E07" w:rsidP="003C6E07">
      <w:pPr>
        <w:pStyle w:val="Heading1"/>
      </w:pPr>
      <w:r>
        <w:lastRenderedPageBreak/>
        <w:t xml:space="preserve">Security </w:t>
      </w:r>
      <w:r w:rsidR="00CC3C6B">
        <w:t>(Purchase to be made: July 1</w:t>
      </w:r>
      <w:r w:rsidR="00CC3C6B" w:rsidRPr="00CC3C6B">
        <w:rPr>
          <w:vertAlign w:val="superscript"/>
        </w:rPr>
        <w:t>st</w:t>
      </w:r>
      <w:r w:rsidR="00CC3C6B">
        <w:t xml:space="preserve"> 2016)</w:t>
      </w:r>
    </w:p>
    <w:p w:rsidR="003C6E07" w:rsidRPr="00622901" w:rsidRDefault="003C6E07" w:rsidP="003C6E07">
      <w:pPr>
        <w:rPr>
          <w:b/>
        </w:rPr>
      </w:pPr>
      <w:bookmarkStart w:id="0" w:name="_GoBack"/>
      <w:r w:rsidRPr="00622901">
        <w:rPr>
          <w:b/>
        </w:rPr>
        <w:t>SSL Certificate</w:t>
      </w:r>
      <w:r w:rsidR="005762B2" w:rsidRPr="00622901">
        <w:rPr>
          <w:b/>
        </w:rPr>
        <w:t>:</w:t>
      </w:r>
    </w:p>
    <w:bookmarkEnd w:id="0"/>
    <w:p w:rsidR="005762B2" w:rsidRDefault="005762B2" w:rsidP="005762B2">
      <w:pPr>
        <w:pStyle w:val="ListParagraph"/>
        <w:numPr>
          <w:ilvl w:val="0"/>
          <w:numId w:val="1"/>
        </w:numPr>
      </w:pPr>
      <w:r>
        <w:t xml:space="preserve">Provider: </w:t>
      </w:r>
      <w:hyperlink r:id="rId12" w:history="1">
        <w:r w:rsidRPr="007E2808">
          <w:rPr>
            <w:rStyle w:val="Hyperlink"/>
          </w:rPr>
          <w:t>https://www.ovh.co.uk/ssl/</w:t>
        </w:r>
      </w:hyperlink>
    </w:p>
    <w:p w:rsidR="005762B2" w:rsidRDefault="008D1892" w:rsidP="00224543">
      <w:pPr>
        <w:pStyle w:val="ListParagraph"/>
        <w:numPr>
          <w:ilvl w:val="0"/>
          <w:numId w:val="1"/>
        </w:numPr>
      </w:pPr>
      <w:r>
        <w:t>Cost: £</w:t>
      </w:r>
      <w:r w:rsidR="006F17E4">
        <w:t>50.99</w:t>
      </w:r>
      <w:r>
        <w:t xml:space="preserve"> (Pe</w:t>
      </w:r>
      <w:r w:rsidR="005762B2">
        <w:t>r Year</w:t>
      </w:r>
      <w:r w:rsidR="0037150A">
        <w:t>, including tax</w:t>
      </w:r>
      <w:r w:rsidR="005762B2">
        <w:t>)</w:t>
      </w:r>
    </w:p>
    <w:p w:rsidR="00224543" w:rsidRPr="00622901" w:rsidRDefault="00224543" w:rsidP="003C6E07">
      <w:pPr>
        <w:rPr>
          <w:b/>
        </w:rPr>
      </w:pPr>
      <w:r w:rsidRPr="00622901">
        <w:rPr>
          <w:b/>
        </w:rPr>
        <w:t>Anti DDOS:</w:t>
      </w:r>
    </w:p>
    <w:p w:rsidR="00224543" w:rsidRDefault="00224543" w:rsidP="00224543">
      <w:pPr>
        <w:pStyle w:val="ListParagraph"/>
        <w:numPr>
          <w:ilvl w:val="0"/>
          <w:numId w:val="1"/>
        </w:numPr>
      </w:pPr>
      <w:r>
        <w:t>Provider: OVH (Included with dedicated Server)</w:t>
      </w:r>
    </w:p>
    <w:p w:rsidR="00224543" w:rsidRDefault="00224543" w:rsidP="00224543">
      <w:pPr>
        <w:pStyle w:val="ListParagraph"/>
        <w:numPr>
          <w:ilvl w:val="0"/>
          <w:numId w:val="1"/>
        </w:numPr>
      </w:pPr>
      <w:r>
        <w:t>Cost: Free</w:t>
      </w:r>
    </w:p>
    <w:p w:rsidR="003C6E07" w:rsidRPr="00622901" w:rsidRDefault="003C6E07" w:rsidP="003C6E07">
      <w:pPr>
        <w:rPr>
          <w:b/>
        </w:rPr>
      </w:pPr>
      <w:r w:rsidRPr="00622901">
        <w:rPr>
          <w:b/>
        </w:rPr>
        <w:t>Firewall</w:t>
      </w:r>
      <w:r w:rsidR="00525E94" w:rsidRPr="00622901">
        <w:rPr>
          <w:b/>
        </w:rPr>
        <w:t>:</w:t>
      </w:r>
    </w:p>
    <w:p w:rsidR="00525E94" w:rsidRDefault="00C917FF" w:rsidP="00525E94">
      <w:pPr>
        <w:pStyle w:val="ListParagraph"/>
        <w:numPr>
          <w:ilvl w:val="0"/>
          <w:numId w:val="1"/>
        </w:numPr>
      </w:pPr>
      <w:r>
        <w:t xml:space="preserve">Software: </w:t>
      </w:r>
      <w:r w:rsidR="00E87B25">
        <w:t>IPTABLES</w:t>
      </w:r>
    </w:p>
    <w:p w:rsidR="00E87B25" w:rsidRDefault="00E87B25" w:rsidP="00525E94">
      <w:pPr>
        <w:pStyle w:val="ListParagraph"/>
        <w:numPr>
          <w:ilvl w:val="0"/>
          <w:numId w:val="1"/>
        </w:numPr>
      </w:pPr>
      <w:r>
        <w:t>Cost (Free)</w:t>
      </w:r>
    </w:p>
    <w:p w:rsidR="00A25E37" w:rsidRDefault="00A25E37" w:rsidP="00A25E37">
      <w:pPr>
        <w:pStyle w:val="Heading1"/>
      </w:pPr>
      <w:r>
        <w:t>Delivery Options</w:t>
      </w:r>
      <w:r w:rsidR="004016C3">
        <w:t xml:space="preserve"> (Implemented on Order Page)</w:t>
      </w:r>
    </w:p>
    <w:p w:rsidR="006F6F68" w:rsidRPr="00622901" w:rsidRDefault="006F6F68" w:rsidP="00815EC1">
      <w:pPr>
        <w:pStyle w:val="ListParagraph"/>
        <w:numPr>
          <w:ilvl w:val="0"/>
          <w:numId w:val="1"/>
        </w:numPr>
        <w:rPr>
          <w:b/>
        </w:rPr>
      </w:pPr>
      <w:r w:rsidRPr="00622901">
        <w:rPr>
          <w:b/>
        </w:rPr>
        <w:t>UPS:</w:t>
      </w:r>
    </w:p>
    <w:p w:rsidR="00815EC1" w:rsidRDefault="00CD7642" w:rsidP="00815EC1">
      <w:pPr>
        <w:pStyle w:val="ListParagraph"/>
        <w:numPr>
          <w:ilvl w:val="1"/>
          <w:numId w:val="1"/>
        </w:numPr>
      </w:pPr>
      <w:r>
        <w:t xml:space="preserve">Cost (15KG, Full P.C): </w:t>
      </w:r>
      <w:r w:rsidR="009D6C77">
        <w:t>£11.75 (next day</w:t>
      </w:r>
      <w:r w:rsidR="001219C9">
        <w:t>, UK mainland</w:t>
      </w:r>
      <w:r w:rsidR="009D6C77">
        <w:t>)</w:t>
      </w:r>
    </w:p>
    <w:p w:rsidR="00AC58D2" w:rsidRDefault="009D6C77" w:rsidP="00AC58D2">
      <w:pPr>
        <w:pStyle w:val="ListParagraph"/>
        <w:numPr>
          <w:ilvl w:val="1"/>
          <w:numId w:val="1"/>
        </w:numPr>
      </w:pPr>
      <w:r>
        <w:t xml:space="preserve">Cost (10KG, Components): </w:t>
      </w:r>
      <w:r w:rsidR="00AC58D2">
        <w:t xml:space="preserve">£10.42 </w:t>
      </w:r>
      <w:r w:rsidR="00AC58D2">
        <w:t>(next day, UK mainland)</w:t>
      </w:r>
    </w:p>
    <w:p w:rsidR="009D6C77" w:rsidRDefault="006D7E50" w:rsidP="00A8507D">
      <w:pPr>
        <w:pStyle w:val="ListParagraph"/>
        <w:numPr>
          <w:ilvl w:val="1"/>
          <w:numId w:val="1"/>
        </w:numPr>
      </w:pPr>
      <w:r>
        <w:t xml:space="preserve">Cost (5KG, Smaller Packages): £8.75 </w:t>
      </w:r>
      <w:r>
        <w:t>(next day, UK mainland)</w:t>
      </w:r>
    </w:p>
    <w:p w:rsidR="00A8507D" w:rsidRDefault="00A8507D" w:rsidP="00A8507D">
      <w:pPr>
        <w:pStyle w:val="ListParagraph"/>
        <w:numPr>
          <w:ilvl w:val="1"/>
          <w:numId w:val="1"/>
        </w:numPr>
      </w:pPr>
      <w:r>
        <w:t xml:space="preserve">Cost (15KG, Full P.C): </w:t>
      </w:r>
      <w:r w:rsidR="007154E7">
        <w:t>£23.17</w:t>
      </w:r>
      <w:r w:rsidR="00FF0FF3">
        <w:t xml:space="preserve"> - £35.60</w:t>
      </w:r>
      <w:r>
        <w:t xml:space="preserve"> (next day, </w:t>
      </w:r>
      <w:r w:rsidR="00BF0DF2">
        <w:t>Overseas</w:t>
      </w:r>
      <w:r>
        <w:t>)</w:t>
      </w:r>
    </w:p>
    <w:p w:rsidR="00A8507D" w:rsidRDefault="00A8507D" w:rsidP="00A8507D">
      <w:pPr>
        <w:pStyle w:val="ListParagraph"/>
        <w:numPr>
          <w:ilvl w:val="1"/>
          <w:numId w:val="1"/>
        </w:numPr>
      </w:pPr>
      <w:r>
        <w:t xml:space="preserve">Cost (10KG, Components): </w:t>
      </w:r>
      <w:r w:rsidR="00D37EA3">
        <w:t>£15.75 – £26.50</w:t>
      </w:r>
      <w:r>
        <w:t xml:space="preserve"> (next day, </w:t>
      </w:r>
      <w:r w:rsidR="00BF0DF2">
        <w:t>Overseas</w:t>
      </w:r>
      <w:r>
        <w:t>)</w:t>
      </w:r>
    </w:p>
    <w:p w:rsidR="00A8507D" w:rsidRDefault="00A8507D" w:rsidP="00A8507D">
      <w:pPr>
        <w:pStyle w:val="ListParagraph"/>
        <w:numPr>
          <w:ilvl w:val="1"/>
          <w:numId w:val="1"/>
        </w:numPr>
      </w:pPr>
      <w:r>
        <w:t xml:space="preserve">Cost (5KG, Smaller Packages): </w:t>
      </w:r>
      <w:r w:rsidR="00D37EA3">
        <w:t>£12.4</w:t>
      </w:r>
      <w:r>
        <w:t>5</w:t>
      </w:r>
      <w:r w:rsidR="00D37EA3">
        <w:t xml:space="preserve"> - £26.50</w:t>
      </w:r>
      <w:r>
        <w:t xml:space="preserve"> (next day, </w:t>
      </w:r>
      <w:r w:rsidR="00BF0DF2">
        <w:t>Overseas</w:t>
      </w:r>
      <w:r>
        <w:t>)</w:t>
      </w:r>
    </w:p>
    <w:p w:rsidR="006F6F68" w:rsidRPr="00622901" w:rsidRDefault="006F6F68" w:rsidP="006F6F68">
      <w:pPr>
        <w:pStyle w:val="ListParagraph"/>
        <w:numPr>
          <w:ilvl w:val="0"/>
          <w:numId w:val="1"/>
        </w:numPr>
        <w:rPr>
          <w:b/>
        </w:rPr>
      </w:pPr>
      <w:r w:rsidRPr="00622901">
        <w:rPr>
          <w:b/>
        </w:rPr>
        <w:t>Pickup:</w:t>
      </w:r>
    </w:p>
    <w:p w:rsidR="00187E7E" w:rsidRDefault="00187E7E" w:rsidP="00187E7E">
      <w:pPr>
        <w:pStyle w:val="ListParagraph"/>
        <w:numPr>
          <w:ilvl w:val="1"/>
          <w:numId w:val="1"/>
        </w:numPr>
      </w:pPr>
      <w:r>
        <w:t>Cost: Free</w:t>
      </w:r>
    </w:p>
    <w:p w:rsidR="00187E7E" w:rsidRPr="006F6F68" w:rsidRDefault="00187E7E" w:rsidP="00187E7E">
      <w:pPr>
        <w:pStyle w:val="ListParagraph"/>
        <w:numPr>
          <w:ilvl w:val="1"/>
          <w:numId w:val="1"/>
        </w:numPr>
      </w:pPr>
      <w:r>
        <w:t>Location: From Store</w:t>
      </w:r>
    </w:p>
    <w:p w:rsidR="00C03CFD" w:rsidRDefault="00900E52" w:rsidP="00900E52">
      <w:pPr>
        <w:pStyle w:val="Heading1"/>
      </w:pPr>
      <w:r>
        <w:t>Promotion</w:t>
      </w:r>
      <w:r w:rsidR="00E10915">
        <w:t xml:space="preserve"> (Promotion to commence upon website launch</w:t>
      </w:r>
      <w:r w:rsidR="00975D3D">
        <w:t>,</w:t>
      </w:r>
      <w:r w:rsidR="00E10915">
        <w:t xml:space="preserve"> December 1</w:t>
      </w:r>
      <w:r w:rsidR="00E10915" w:rsidRPr="00E10915">
        <w:rPr>
          <w:vertAlign w:val="superscript"/>
        </w:rPr>
        <w:t>st</w:t>
      </w:r>
      <w:r w:rsidR="00E10915">
        <w:t xml:space="preserve"> 2016)</w:t>
      </w:r>
    </w:p>
    <w:p w:rsidR="00A61BA8" w:rsidRPr="00622901" w:rsidRDefault="00A61BA8" w:rsidP="00A61BA8">
      <w:pPr>
        <w:rPr>
          <w:b/>
        </w:rPr>
      </w:pPr>
      <w:r w:rsidRPr="00622901">
        <w:rPr>
          <w:b/>
        </w:rPr>
        <w:t>Facebook</w:t>
      </w:r>
      <w:r w:rsidR="00502D08" w:rsidRPr="00622901">
        <w:rPr>
          <w:b/>
        </w:rPr>
        <w:t>:</w:t>
      </w:r>
    </w:p>
    <w:p w:rsidR="00502D08" w:rsidRDefault="00502D08" w:rsidP="00502D08">
      <w:pPr>
        <w:pStyle w:val="ListParagraph"/>
        <w:numPr>
          <w:ilvl w:val="0"/>
          <w:numId w:val="1"/>
        </w:numPr>
      </w:pPr>
      <w:r>
        <w:t xml:space="preserve">Main Page: </w:t>
      </w:r>
      <w:hyperlink r:id="rId13" w:history="1">
        <w:r w:rsidRPr="007E2808">
          <w:rPr>
            <w:rStyle w:val="Hyperlink"/>
          </w:rPr>
          <w:t>http://facebook.com/pcmasters</w:t>
        </w:r>
      </w:hyperlink>
    </w:p>
    <w:p w:rsidR="00502D08" w:rsidRDefault="00502D08" w:rsidP="00502D08">
      <w:pPr>
        <w:pStyle w:val="ListParagraph"/>
        <w:numPr>
          <w:ilvl w:val="0"/>
          <w:numId w:val="1"/>
        </w:numPr>
      </w:pPr>
      <w:r>
        <w:t>Cost: Free</w:t>
      </w:r>
    </w:p>
    <w:p w:rsidR="00EB3BA5" w:rsidRDefault="00EB3BA5" w:rsidP="00502D08">
      <w:pPr>
        <w:pStyle w:val="ListParagraph"/>
        <w:numPr>
          <w:ilvl w:val="0"/>
          <w:numId w:val="1"/>
        </w:numPr>
      </w:pPr>
      <w:r>
        <w:t xml:space="preserve">Promotions: Promotional Codes, Giveaways, latest products, </w:t>
      </w:r>
      <w:r w:rsidR="00D54B47">
        <w:t>latest tech news, Latest events.</w:t>
      </w:r>
    </w:p>
    <w:p w:rsidR="00502D08" w:rsidRDefault="00502D08" w:rsidP="00502D08">
      <w:pPr>
        <w:pStyle w:val="ListParagraph"/>
        <w:numPr>
          <w:ilvl w:val="0"/>
          <w:numId w:val="1"/>
        </w:numPr>
      </w:pPr>
      <w:r>
        <w:t xml:space="preserve">Facebook Advertisement: </w:t>
      </w:r>
      <w:r w:rsidR="005208D7">
        <w:t xml:space="preserve">To be considered at a later date due to auction format </w:t>
      </w:r>
      <w:r w:rsidR="009914BD">
        <w:t>Facebook</w:t>
      </w:r>
      <w:r w:rsidR="005208D7">
        <w:t xml:space="preserve"> advertising uses.</w:t>
      </w:r>
    </w:p>
    <w:p w:rsidR="00A61BA8" w:rsidRPr="00622901" w:rsidRDefault="00A61BA8" w:rsidP="00A61BA8">
      <w:pPr>
        <w:rPr>
          <w:b/>
        </w:rPr>
      </w:pPr>
      <w:r w:rsidRPr="00622901">
        <w:rPr>
          <w:b/>
        </w:rPr>
        <w:t>Twitter</w:t>
      </w:r>
      <w:r w:rsidR="001E636B" w:rsidRPr="00622901">
        <w:rPr>
          <w:b/>
        </w:rPr>
        <w:t>:</w:t>
      </w:r>
    </w:p>
    <w:p w:rsidR="001E636B" w:rsidRDefault="00DD08C8" w:rsidP="001E636B">
      <w:pPr>
        <w:pStyle w:val="ListParagraph"/>
        <w:numPr>
          <w:ilvl w:val="0"/>
          <w:numId w:val="1"/>
        </w:numPr>
      </w:pPr>
      <w:r>
        <w:t xml:space="preserve">Main Page: </w:t>
      </w:r>
      <w:hyperlink r:id="rId14" w:history="1">
        <w:r w:rsidRPr="007E2808">
          <w:rPr>
            <w:rStyle w:val="Hyperlink"/>
          </w:rPr>
          <w:t>http://twitter.com/pcmasters</w:t>
        </w:r>
      </w:hyperlink>
    </w:p>
    <w:p w:rsidR="00DD08C8" w:rsidRDefault="00DD08C8" w:rsidP="001E636B">
      <w:pPr>
        <w:pStyle w:val="ListParagraph"/>
        <w:numPr>
          <w:ilvl w:val="0"/>
          <w:numId w:val="1"/>
        </w:numPr>
      </w:pPr>
      <w:r>
        <w:t>Cost: Free</w:t>
      </w:r>
    </w:p>
    <w:p w:rsidR="00AF2E08" w:rsidRDefault="00801CE3" w:rsidP="00AF2E08">
      <w:pPr>
        <w:pStyle w:val="ListParagraph"/>
        <w:numPr>
          <w:ilvl w:val="0"/>
          <w:numId w:val="1"/>
        </w:numPr>
      </w:pPr>
      <w:r>
        <w:t xml:space="preserve">Promotions: </w:t>
      </w:r>
      <w:r>
        <w:t>Promotional Codes, Giveaways, latest products</w:t>
      </w:r>
      <w:r>
        <w:t xml:space="preserve"> (links)</w:t>
      </w:r>
      <w:r>
        <w:t>, latest tech news</w:t>
      </w:r>
      <w:r>
        <w:t xml:space="preserve"> (links)</w:t>
      </w:r>
      <w:r>
        <w:t>, Latest events</w:t>
      </w:r>
      <w:r>
        <w:t xml:space="preserve"> (Facebook Link)</w:t>
      </w:r>
      <w:r>
        <w:t>.</w:t>
      </w:r>
    </w:p>
    <w:p w:rsidR="00AF2E08" w:rsidRDefault="00AF2E08" w:rsidP="00AF2E08">
      <w:r>
        <w:br w:type="page"/>
      </w:r>
    </w:p>
    <w:p w:rsidR="00A61BA8" w:rsidRPr="00622901" w:rsidRDefault="00CA046E" w:rsidP="00A61BA8">
      <w:pPr>
        <w:rPr>
          <w:b/>
        </w:rPr>
      </w:pPr>
      <w:r w:rsidRPr="00622901">
        <w:rPr>
          <w:b/>
        </w:rPr>
        <w:lastRenderedPageBreak/>
        <w:t>In Shop Advertising</w:t>
      </w:r>
      <w:r w:rsidR="00BC6992" w:rsidRPr="00622901">
        <w:rPr>
          <w:b/>
        </w:rPr>
        <w:t>:</w:t>
      </w:r>
    </w:p>
    <w:p w:rsidR="00BC6992" w:rsidRDefault="0036308D" w:rsidP="0036308D">
      <w:pPr>
        <w:pStyle w:val="ListParagraph"/>
        <w:numPr>
          <w:ilvl w:val="0"/>
          <w:numId w:val="1"/>
        </w:numPr>
      </w:pPr>
      <w:r>
        <w:t xml:space="preserve">Print Provider: </w:t>
      </w:r>
      <w:hyperlink r:id="rId15" w:history="1">
        <w:r w:rsidRPr="007E2808">
          <w:rPr>
            <w:rStyle w:val="Hyperlink"/>
          </w:rPr>
          <w:t>http://www.solopress.com/</w:t>
        </w:r>
      </w:hyperlink>
    </w:p>
    <w:p w:rsidR="0036308D" w:rsidRDefault="0086034D" w:rsidP="0036308D">
      <w:pPr>
        <w:pStyle w:val="ListParagraph"/>
        <w:numPr>
          <w:ilvl w:val="0"/>
          <w:numId w:val="1"/>
        </w:numPr>
      </w:pPr>
      <w:r>
        <w:t>Stapled Brochures: 130gsm Silk</w:t>
      </w:r>
    </w:p>
    <w:p w:rsidR="0086034D" w:rsidRDefault="004162F7" w:rsidP="0036308D">
      <w:pPr>
        <w:pStyle w:val="ListParagraph"/>
        <w:numPr>
          <w:ilvl w:val="0"/>
          <w:numId w:val="1"/>
        </w:numPr>
      </w:pPr>
      <w:r>
        <w:t>Size: A5 Portrait (12 Pages Per Brochure)</w:t>
      </w:r>
    </w:p>
    <w:p w:rsidR="004162F7" w:rsidRDefault="004162F7" w:rsidP="0036308D">
      <w:pPr>
        <w:pStyle w:val="ListParagraph"/>
        <w:numPr>
          <w:ilvl w:val="0"/>
          <w:numId w:val="1"/>
        </w:numPr>
      </w:pPr>
      <w:r>
        <w:t>Content:</w:t>
      </w:r>
    </w:p>
    <w:p w:rsidR="004162F7" w:rsidRDefault="004162F7" w:rsidP="004162F7">
      <w:pPr>
        <w:pStyle w:val="ListParagraph"/>
        <w:numPr>
          <w:ilvl w:val="1"/>
          <w:numId w:val="1"/>
        </w:numPr>
      </w:pPr>
      <w:r>
        <w:t>Main Page: Company Logo, Latest New Components, Latest Deal</w:t>
      </w:r>
      <w:r w:rsidR="00FA3736">
        <w:t xml:space="preserve">, website </w:t>
      </w:r>
      <w:r w:rsidR="009226D4">
        <w:t>URL</w:t>
      </w:r>
    </w:p>
    <w:p w:rsidR="004162F7" w:rsidRDefault="004162F7" w:rsidP="004162F7">
      <w:pPr>
        <w:pStyle w:val="ListParagraph"/>
        <w:numPr>
          <w:ilvl w:val="1"/>
          <w:numId w:val="1"/>
        </w:numPr>
      </w:pPr>
      <w:r>
        <w:t xml:space="preserve">Internal Pages (excluding the last and back page): </w:t>
      </w:r>
      <w:r w:rsidR="006C22D3">
        <w:t>Products for sale</w:t>
      </w:r>
    </w:p>
    <w:p w:rsidR="006C22D3" w:rsidRDefault="006C22D3" w:rsidP="004162F7">
      <w:pPr>
        <w:pStyle w:val="ListParagraph"/>
        <w:numPr>
          <w:ilvl w:val="1"/>
          <w:numId w:val="1"/>
        </w:numPr>
      </w:pPr>
      <w:r>
        <w:t>Last internal Page: 3</w:t>
      </w:r>
      <w:r w:rsidRPr="006C22D3">
        <w:rPr>
          <w:vertAlign w:val="superscript"/>
        </w:rPr>
        <w:t>rd</w:t>
      </w:r>
      <w:r>
        <w:t xml:space="preserve"> Party advertisers through P.C Masters</w:t>
      </w:r>
    </w:p>
    <w:p w:rsidR="00CC04FC" w:rsidRDefault="00CC04FC" w:rsidP="004162F7">
      <w:pPr>
        <w:pStyle w:val="ListParagraph"/>
        <w:numPr>
          <w:ilvl w:val="1"/>
          <w:numId w:val="1"/>
        </w:numPr>
      </w:pPr>
      <w:r>
        <w:t>Back page: Directions to store from main local point, company info (Phone number, address)</w:t>
      </w:r>
      <w:r w:rsidR="000526AD">
        <w:t>, opening times</w:t>
      </w:r>
    </w:p>
    <w:p w:rsidR="0086034D" w:rsidRDefault="0086034D" w:rsidP="0036308D">
      <w:pPr>
        <w:pStyle w:val="ListParagraph"/>
        <w:numPr>
          <w:ilvl w:val="0"/>
          <w:numId w:val="1"/>
        </w:numPr>
      </w:pPr>
      <w:r>
        <w:t>Cost: £58 (per 100)</w:t>
      </w:r>
    </w:p>
    <w:p w:rsidR="00CA046E" w:rsidRPr="00622901" w:rsidRDefault="001D7CDD" w:rsidP="00A61BA8">
      <w:pPr>
        <w:rPr>
          <w:b/>
        </w:rPr>
      </w:pPr>
      <w:r w:rsidRPr="00622901">
        <w:rPr>
          <w:b/>
        </w:rPr>
        <w:t>L</w:t>
      </w:r>
      <w:r w:rsidR="0095705F" w:rsidRPr="00622901">
        <w:rPr>
          <w:b/>
        </w:rPr>
        <w:t xml:space="preserve">eaflets </w:t>
      </w:r>
      <w:r w:rsidR="00181232" w:rsidRPr="00622901">
        <w:rPr>
          <w:b/>
        </w:rPr>
        <w:t>w</w:t>
      </w:r>
      <w:r w:rsidRPr="00622901">
        <w:rPr>
          <w:b/>
        </w:rPr>
        <w:t xml:space="preserve">ith </w:t>
      </w:r>
      <w:r w:rsidR="00A51E1A" w:rsidRPr="00622901">
        <w:rPr>
          <w:b/>
        </w:rPr>
        <w:t>P</w:t>
      </w:r>
      <w:r w:rsidRPr="00622901">
        <w:rPr>
          <w:b/>
        </w:rPr>
        <w:t>urchases</w:t>
      </w:r>
      <w:r w:rsidR="00A51E1A" w:rsidRPr="00622901">
        <w:rPr>
          <w:b/>
        </w:rPr>
        <w:t>:</w:t>
      </w:r>
    </w:p>
    <w:p w:rsidR="00254A5E" w:rsidRDefault="007E4A23" w:rsidP="00254A5E">
      <w:pPr>
        <w:pStyle w:val="ListParagraph"/>
        <w:numPr>
          <w:ilvl w:val="0"/>
          <w:numId w:val="1"/>
        </w:numPr>
      </w:pPr>
      <w:r>
        <w:t xml:space="preserve">Print Provider: </w:t>
      </w:r>
      <w:hyperlink r:id="rId16" w:history="1">
        <w:r w:rsidRPr="007E2808">
          <w:rPr>
            <w:rStyle w:val="Hyperlink"/>
          </w:rPr>
          <w:t>http://www.solopress.com/</w:t>
        </w:r>
      </w:hyperlink>
    </w:p>
    <w:p w:rsidR="007E4A23" w:rsidRDefault="00616571" w:rsidP="00616571">
      <w:pPr>
        <w:pStyle w:val="ListParagraph"/>
        <w:numPr>
          <w:ilvl w:val="0"/>
          <w:numId w:val="1"/>
        </w:numPr>
      </w:pPr>
      <w:r w:rsidRPr="00616571">
        <w:t>Leaflets &amp; Flyers</w:t>
      </w:r>
      <w:r>
        <w:t>: 130gsm Silk</w:t>
      </w:r>
    </w:p>
    <w:p w:rsidR="00616571" w:rsidRDefault="008C577B" w:rsidP="00616571">
      <w:pPr>
        <w:pStyle w:val="ListParagraph"/>
        <w:numPr>
          <w:ilvl w:val="0"/>
          <w:numId w:val="1"/>
        </w:numPr>
      </w:pPr>
      <w:r>
        <w:t>Size: A4 (Portrait, double sided)</w:t>
      </w:r>
    </w:p>
    <w:p w:rsidR="009226D4" w:rsidRDefault="009226D4" w:rsidP="00616571">
      <w:pPr>
        <w:pStyle w:val="ListParagraph"/>
        <w:numPr>
          <w:ilvl w:val="0"/>
          <w:numId w:val="1"/>
        </w:numPr>
      </w:pPr>
      <w:r>
        <w:t xml:space="preserve">Side 1: Latest Deals and Promotions, company logo, website URL, </w:t>
      </w:r>
      <w:r w:rsidR="000526AD">
        <w:t>Phone Number</w:t>
      </w:r>
    </w:p>
    <w:p w:rsidR="000526AD" w:rsidRDefault="000526AD" w:rsidP="00616571">
      <w:pPr>
        <w:pStyle w:val="ListParagraph"/>
        <w:numPr>
          <w:ilvl w:val="0"/>
          <w:numId w:val="1"/>
        </w:numPr>
      </w:pPr>
      <w:r>
        <w:t>Side 2: Directional Info to shop from main local point,</w:t>
      </w:r>
      <w:r w:rsidR="00F74A46">
        <w:t xml:space="preserve"> company info and opening times</w:t>
      </w:r>
    </w:p>
    <w:p w:rsidR="008C577B" w:rsidRDefault="0045571C" w:rsidP="00616571">
      <w:pPr>
        <w:pStyle w:val="ListParagraph"/>
        <w:numPr>
          <w:ilvl w:val="0"/>
          <w:numId w:val="1"/>
        </w:numPr>
      </w:pPr>
      <w:r>
        <w:t>Cost: £28 (per 100)</w:t>
      </w:r>
    </w:p>
    <w:p w:rsidR="00CE068A" w:rsidRDefault="009F1A04" w:rsidP="00556421">
      <w:r w:rsidRPr="00622901">
        <w:rPr>
          <w:b/>
        </w:rPr>
        <w:t>Meta Tags</w:t>
      </w:r>
      <w:r w:rsidR="00F92EAF" w:rsidRPr="00622901">
        <w:rPr>
          <w:b/>
        </w:rPr>
        <w:t>:</w:t>
      </w:r>
      <w:r w:rsidR="00556421">
        <w:rPr>
          <w:b/>
          <w:bCs/>
        </w:rPr>
        <w:br/>
      </w:r>
      <w:r w:rsidR="00556421" w:rsidRPr="00556421">
        <w:t xml:space="preserve">&lt;meta name="Keywords" content=" graphics cards, ram, </w:t>
      </w:r>
      <w:r w:rsidR="002C7E70">
        <w:t>SSD</w:t>
      </w:r>
      <w:r w:rsidR="00556421" w:rsidRPr="00556421">
        <w:t xml:space="preserve">, hard drives, </w:t>
      </w:r>
      <w:r w:rsidR="002C7E70">
        <w:t>CPU</w:t>
      </w:r>
      <w:r w:rsidR="00556421" w:rsidRPr="00556421">
        <w:t xml:space="preserve">, heatsinks, motherboards, cases, modding, keyboards, screens, mouse, desks, chairs, sound systems and </w:t>
      </w:r>
      <w:r w:rsidR="009352A3">
        <w:t>other peripherals, computer, P.C</w:t>
      </w:r>
      <w:r w:rsidR="00556421" w:rsidRPr="00556421">
        <w:t>, pc, shop, website"&gt;</w:t>
      </w:r>
    </w:p>
    <w:p w:rsidR="004669FB" w:rsidRDefault="004669FB" w:rsidP="00CE068A">
      <w:pPr>
        <w:pStyle w:val="Heading1"/>
      </w:pPr>
      <w:r>
        <w:t>Testing (To commence: November 1</w:t>
      </w:r>
      <w:r w:rsidRPr="004669FB">
        <w:rPr>
          <w:vertAlign w:val="superscript"/>
        </w:rPr>
        <w:t>st</w:t>
      </w:r>
      <w:r>
        <w:t xml:space="preserve"> 2016)</w:t>
      </w:r>
    </w:p>
    <w:p w:rsidR="00885DF4" w:rsidRDefault="00885DF4" w:rsidP="00885DF4">
      <w:pPr>
        <w:pStyle w:val="ListParagraph"/>
        <w:numPr>
          <w:ilvl w:val="0"/>
          <w:numId w:val="1"/>
        </w:numPr>
      </w:pPr>
      <w:r>
        <w:t>DOS Testing: Hping3 with IP Spoofing</w:t>
      </w:r>
    </w:p>
    <w:p w:rsidR="00885DF4" w:rsidRDefault="00885DF4" w:rsidP="00885DF4">
      <w:pPr>
        <w:pStyle w:val="ListParagraph"/>
        <w:numPr>
          <w:ilvl w:val="0"/>
          <w:numId w:val="1"/>
        </w:numPr>
      </w:pPr>
      <w:r>
        <w:t>Stress testing: packet spam with Golden Eye</w:t>
      </w:r>
    </w:p>
    <w:p w:rsidR="00885DF4" w:rsidRDefault="00455B9C" w:rsidP="00885DF4">
      <w:pPr>
        <w:pStyle w:val="ListParagraph"/>
        <w:numPr>
          <w:ilvl w:val="0"/>
          <w:numId w:val="1"/>
        </w:numPr>
      </w:pPr>
      <w:r>
        <w:t>Filter testing</w:t>
      </w:r>
    </w:p>
    <w:p w:rsidR="00455B9C" w:rsidRDefault="00DA62CE" w:rsidP="00885DF4">
      <w:pPr>
        <w:pStyle w:val="ListParagraph"/>
        <w:numPr>
          <w:ilvl w:val="0"/>
          <w:numId w:val="1"/>
        </w:numPr>
      </w:pPr>
      <w:r>
        <w:t>Search Testing (keywords and long arguments)</w:t>
      </w:r>
    </w:p>
    <w:p w:rsidR="0084265B" w:rsidRDefault="00E14380" w:rsidP="00885DF4">
      <w:pPr>
        <w:pStyle w:val="ListParagraph"/>
        <w:numPr>
          <w:ilvl w:val="0"/>
          <w:numId w:val="1"/>
        </w:numPr>
      </w:pPr>
      <w:r>
        <w:t>Payment Testing</w:t>
      </w:r>
    </w:p>
    <w:p w:rsidR="00E14380" w:rsidRDefault="00E14380" w:rsidP="00885DF4">
      <w:pPr>
        <w:pStyle w:val="ListParagraph"/>
        <w:numPr>
          <w:ilvl w:val="0"/>
          <w:numId w:val="1"/>
        </w:numPr>
      </w:pPr>
      <w:r>
        <w:t>Database Update testing (Change multiple product descriptions and info)</w:t>
      </w:r>
    </w:p>
    <w:p w:rsidR="00452CEF" w:rsidRDefault="00452CEF" w:rsidP="00452CEF">
      <w:pPr>
        <w:pStyle w:val="Heading1"/>
      </w:pPr>
      <w:r>
        <w:t>Payment Options:</w:t>
      </w:r>
    </w:p>
    <w:p w:rsidR="00452CEF" w:rsidRDefault="00452CEF" w:rsidP="00452CEF">
      <w:pPr>
        <w:pStyle w:val="ListParagraph"/>
        <w:numPr>
          <w:ilvl w:val="0"/>
          <w:numId w:val="1"/>
        </w:numPr>
      </w:pPr>
      <w:r>
        <w:t xml:space="preserve">Payment Provider: </w:t>
      </w:r>
      <w:hyperlink r:id="rId17" w:history="1">
        <w:r w:rsidRPr="007E2808">
          <w:rPr>
            <w:rStyle w:val="Hyperlink"/>
          </w:rPr>
          <w:t>https://www.braintreepayments.com/</w:t>
        </w:r>
      </w:hyperlink>
    </w:p>
    <w:p w:rsidR="00452CEF" w:rsidRDefault="00110160" w:rsidP="00452CEF">
      <w:pPr>
        <w:pStyle w:val="ListParagraph"/>
        <w:numPr>
          <w:ilvl w:val="0"/>
          <w:numId w:val="1"/>
        </w:numPr>
      </w:pPr>
      <w:r>
        <w:t xml:space="preserve">Payment Options: </w:t>
      </w:r>
      <w:r w:rsidR="00652084">
        <w:t xml:space="preserve">PayPal, Bitcoin, </w:t>
      </w:r>
      <w:proofErr w:type="spellStart"/>
      <w:r w:rsidR="00652084">
        <w:t>Venmo</w:t>
      </w:r>
      <w:proofErr w:type="spellEnd"/>
      <w:r w:rsidR="00652084">
        <w:t>, Apple Pay, Android Pay, Credit Card, Debit Cards (all credit and debit cards accepted)</w:t>
      </w:r>
    </w:p>
    <w:p w:rsidR="00237C6E" w:rsidRPr="00452CEF" w:rsidRDefault="00237C6E" w:rsidP="00237C6E">
      <w:pPr>
        <w:pStyle w:val="ListParagraph"/>
        <w:numPr>
          <w:ilvl w:val="0"/>
          <w:numId w:val="1"/>
        </w:numPr>
      </w:pPr>
      <w:r>
        <w:t xml:space="preserve">Processing Costs: </w:t>
      </w:r>
      <w:r>
        <w:t xml:space="preserve">Free </w:t>
      </w:r>
      <w:r>
        <w:t>(</w:t>
      </w:r>
      <w:r>
        <w:t>Up to £30,000)</w:t>
      </w:r>
    </w:p>
    <w:p w:rsidR="00237C6E" w:rsidRDefault="00237C6E" w:rsidP="00452CEF">
      <w:pPr>
        <w:pStyle w:val="ListParagraph"/>
        <w:numPr>
          <w:ilvl w:val="0"/>
          <w:numId w:val="1"/>
        </w:numPr>
      </w:pPr>
      <w:r>
        <w:t>Processing Costs After £30,000: 2.4% of purchase order + £0.20.</w:t>
      </w:r>
    </w:p>
    <w:p w:rsidR="00237C6E" w:rsidRDefault="00237C6E" w:rsidP="00452CEF">
      <w:pPr>
        <w:pStyle w:val="ListParagraph"/>
        <w:numPr>
          <w:ilvl w:val="0"/>
          <w:numId w:val="1"/>
        </w:numPr>
      </w:pPr>
      <w:r>
        <w:t>Chargeback Fee: £25 per incident (Returns charge)</w:t>
      </w:r>
    </w:p>
    <w:p w:rsidR="00FB0CE4" w:rsidRDefault="00FB0CE4" w:rsidP="00452CEF">
      <w:pPr>
        <w:pStyle w:val="ListParagraph"/>
        <w:numPr>
          <w:ilvl w:val="0"/>
          <w:numId w:val="1"/>
        </w:numPr>
      </w:pPr>
      <w:r>
        <w:t>API Support: C# (ASP.NET) JavaScript and many more.</w:t>
      </w:r>
    </w:p>
    <w:p w:rsidR="002E3799" w:rsidRDefault="00951C0D" w:rsidP="00951C0D">
      <w:pPr>
        <w:pStyle w:val="Heading1"/>
      </w:pPr>
      <w:r>
        <w:t>Website Goes Live</w:t>
      </w:r>
      <w:r w:rsidR="00725513">
        <w:t xml:space="preserve"> (</w:t>
      </w:r>
      <w:r w:rsidR="00287259">
        <w:t>December 1</w:t>
      </w:r>
      <w:r w:rsidR="00287259" w:rsidRPr="00287259">
        <w:rPr>
          <w:vertAlign w:val="superscript"/>
        </w:rPr>
        <w:t>st</w:t>
      </w:r>
      <w:r w:rsidR="00287259">
        <w:t xml:space="preserve"> 2016)</w:t>
      </w:r>
    </w:p>
    <w:p w:rsidR="000108D9" w:rsidRPr="002E3799" w:rsidRDefault="000108D9" w:rsidP="002E3799">
      <w:pP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</w:p>
    <w:sectPr w:rsidR="000108D9" w:rsidRPr="002E3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63764"/>
    <w:multiLevelType w:val="hybridMultilevel"/>
    <w:tmpl w:val="1636963C"/>
    <w:lvl w:ilvl="0" w:tplc="DA5695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189"/>
    <w:rsid w:val="000108D9"/>
    <w:rsid w:val="00012193"/>
    <w:rsid w:val="000526AD"/>
    <w:rsid w:val="000626AC"/>
    <w:rsid w:val="00073883"/>
    <w:rsid w:val="00073D49"/>
    <w:rsid w:val="00081BC3"/>
    <w:rsid w:val="000C03E8"/>
    <w:rsid w:val="000E1947"/>
    <w:rsid w:val="00101665"/>
    <w:rsid w:val="00110160"/>
    <w:rsid w:val="00113C42"/>
    <w:rsid w:val="001219C9"/>
    <w:rsid w:val="001235B1"/>
    <w:rsid w:val="00181232"/>
    <w:rsid w:val="00184CD0"/>
    <w:rsid w:val="00187E7E"/>
    <w:rsid w:val="00190359"/>
    <w:rsid w:val="001A0146"/>
    <w:rsid w:val="001D7CDD"/>
    <w:rsid w:val="001E636B"/>
    <w:rsid w:val="00207311"/>
    <w:rsid w:val="002109FA"/>
    <w:rsid w:val="00213AEE"/>
    <w:rsid w:val="00224543"/>
    <w:rsid w:val="00237C6E"/>
    <w:rsid w:val="00254A5E"/>
    <w:rsid w:val="00274183"/>
    <w:rsid w:val="0027748B"/>
    <w:rsid w:val="00287259"/>
    <w:rsid w:val="00290BA7"/>
    <w:rsid w:val="002A6189"/>
    <w:rsid w:val="002C4C95"/>
    <w:rsid w:val="002C7E70"/>
    <w:rsid w:val="002D6C2E"/>
    <w:rsid w:val="002E3799"/>
    <w:rsid w:val="00314FE2"/>
    <w:rsid w:val="00321993"/>
    <w:rsid w:val="003240A8"/>
    <w:rsid w:val="0035561C"/>
    <w:rsid w:val="0036308D"/>
    <w:rsid w:val="003660B1"/>
    <w:rsid w:val="0037150A"/>
    <w:rsid w:val="003852B8"/>
    <w:rsid w:val="003A10E9"/>
    <w:rsid w:val="003C6E07"/>
    <w:rsid w:val="003F4EB6"/>
    <w:rsid w:val="004016C3"/>
    <w:rsid w:val="004162F7"/>
    <w:rsid w:val="00422CBD"/>
    <w:rsid w:val="004233E6"/>
    <w:rsid w:val="00431080"/>
    <w:rsid w:val="00452CEF"/>
    <w:rsid w:val="0045571C"/>
    <w:rsid w:val="00455B9C"/>
    <w:rsid w:val="004669FB"/>
    <w:rsid w:val="004922A7"/>
    <w:rsid w:val="004A7886"/>
    <w:rsid w:val="004E60D5"/>
    <w:rsid w:val="00502D08"/>
    <w:rsid w:val="005208D7"/>
    <w:rsid w:val="00525E94"/>
    <w:rsid w:val="00527536"/>
    <w:rsid w:val="00533291"/>
    <w:rsid w:val="00556421"/>
    <w:rsid w:val="00567D88"/>
    <w:rsid w:val="005762B2"/>
    <w:rsid w:val="00593666"/>
    <w:rsid w:val="005F48A0"/>
    <w:rsid w:val="006004C9"/>
    <w:rsid w:val="00616571"/>
    <w:rsid w:val="00622901"/>
    <w:rsid w:val="00633737"/>
    <w:rsid w:val="006421B4"/>
    <w:rsid w:val="00652084"/>
    <w:rsid w:val="00663F75"/>
    <w:rsid w:val="006C22D3"/>
    <w:rsid w:val="006C3F09"/>
    <w:rsid w:val="006D7E50"/>
    <w:rsid w:val="006F17E4"/>
    <w:rsid w:val="006F282B"/>
    <w:rsid w:val="006F6F68"/>
    <w:rsid w:val="00714635"/>
    <w:rsid w:val="007154E7"/>
    <w:rsid w:val="00725513"/>
    <w:rsid w:val="007A63D8"/>
    <w:rsid w:val="007D36AE"/>
    <w:rsid w:val="007D4DFF"/>
    <w:rsid w:val="007E4A23"/>
    <w:rsid w:val="007E6290"/>
    <w:rsid w:val="00801ACF"/>
    <w:rsid w:val="00801CE3"/>
    <w:rsid w:val="00815EC1"/>
    <w:rsid w:val="0082198B"/>
    <w:rsid w:val="008340E7"/>
    <w:rsid w:val="00841776"/>
    <w:rsid w:val="0084265B"/>
    <w:rsid w:val="0086034D"/>
    <w:rsid w:val="008802DE"/>
    <w:rsid w:val="00881D4C"/>
    <w:rsid w:val="00885DF4"/>
    <w:rsid w:val="00892261"/>
    <w:rsid w:val="008C1867"/>
    <w:rsid w:val="008C577B"/>
    <w:rsid w:val="008D1892"/>
    <w:rsid w:val="00900E52"/>
    <w:rsid w:val="00904F21"/>
    <w:rsid w:val="009178E4"/>
    <w:rsid w:val="009226D4"/>
    <w:rsid w:val="00933BF1"/>
    <w:rsid w:val="009352A3"/>
    <w:rsid w:val="00951628"/>
    <w:rsid w:val="00951C0D"/>
    <w:rsid w:val="0095705F"/>
    <w:rsid w:val="00966F62"/>
    <w:rsid w:val="00975D3D"/>
    <w:rsid w:val="0098612D"/>
    <w:rsid w:val="009914BD"/>
    <w:rsid w:val="009B6D57"/>
    <w:rsid w:val="009C7C71"/>
    <w:rsid w:val="009D6C77"/>
    <w:rsid w:val="009E2DD1"/>
    <w:rsid w:val="009E58FF"/>
    <w:rsid w:val="009F1A04"/>
    <w:rsid w:val="00A25E37"/>
    <w:rsid w:val="00A35999"/>
    <w:rsid w:val="00A51E1A"/>
    <w:rsid w:val="00A61BA8"/>
    <w:rsid w:val="00A76BB2"/>
    <w:rsid w:val="00A8507D"/>
    <w:rsid w:val="00A85A99"/>
    <w:rsid w:val="00A967F8"/>
    <w:rsid w:val="00AA7BD1"/>
    <w:rsid w:val="00AC58D2"/>
    <w:rsid w:val="00AD4609"/>
    <w:rsid w:val="00AE11E5"/>
    <w:rsid w:val="00AF2E08"/>
    <w:rsid w:val="00B123C7"/>
    <w:rsid w:val="00B560D0"/>
    <w:rsid w:val="00B96F0A"/>
    <w:rsid w:val="00BB7D02"/>
    <w:rsid w:val="00BC5AB4"/>
    <w:rsid w:val="00BC6992"/>
    <w:rsid w:val="00BD658D"/>
    <w:rsid w:val="00BE4EF6"/>
    <w:rsid w:val="00BF0DF2"/>
    <w:rsid w:val="00C03CFD"/>
    <w:rsid w:val="00C0684A"/>
    <w:rsid w:val="00C24234"/>
    <w:rsid w:val="00C623E0"/>
    <w:rsid w:val="00C7065A"/>
    <w:rsid w:val="00C81C39"/>
    <w:rsid w:val="00C917FF"/>
    <w:rsid w:val="00CA046E"/>
    <w:rsid w:val="00CC04FC"/>
    <w:rsid w:val="00CC316A"/>
    <w:rsid w:val="00CC3C6B"/>
    <w:rsid w:val="00CD7642"/>
    <w:rsid w:val="00CE068A"/>
    <w:rsid w:val="00D06977"/>
    <w:rsid w:val="00D3221F"/>
    <w:rsid w:val="00D379E6"/>
    <w:rsid w:val="00D37EA3"/>
    <w:rsid w:val="00D51AD9"/>
    <w:rsid w:val="00D534D1"/>
    <w:rsid w:val="00D54B47"/>
    <w:rsid w:val="00D84329"/>
    <w:rsid w:val="00D908A0"/>
    <w:rsid w:val="00DA62CE"/>
    <w:rsid w:val="00DB76B8"/>
    <w:rsid w:val="00DD08C8"/>
    <w:rsid w:val="00DF4B37"/>
    <w:rsid w:val="00E07DBA"/>
    <w:rsid w:val="00E10915"/>
    <w:rsid w:val="00E14380"/>
    <w:rsid w:val="00E47FF4"/>
    <w:rsid w:val="00E50323"/>
    <w:rsid w:val="00E81941"/>
    <w:rsid w:val="00E87B25"/>
    <w:rsid w:val="00EA719F"/>
    <w:rsid w:val="00EB35B2"/>
    <w:rsid w:val="00EB3BA5"/>
    <w:rsid w:val="00EC7E56"/>
    <w:rsid w:val="00EF3707"/>
    <w:rsid w:val="00F01A0E"/>
    <w:rsid w:val="00F3655D"/>
    <w:rsid w:val="00F413CA"/>
    <w:rsid w:val="00F63EDE"/>
    <w:rsid w:val="00F74A46"/>
    <w:rsid w:val="00F92EAF"/>
    <w:rsid w:val="00FA0B84"/>
    <w:rsid w:val="00FA207C"/>
    <w:rsid w:val="00FA3736"/>
    <w:rsid w:val="00FB0CE4"/>
    <w:rsid w:val="00FD1DC7"/>
    <w:rsid w:val="00FE7BEB"/>
    <w:rsid w:val="00F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F7109-B123-488F-9B30-DEFCF628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3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3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618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618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432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032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C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cmasters.org" TargetMode="External"/><Relationship Id="rId13" Type="http://schemas.openxmlformats.org/officeDocument/2006/relationships/hyperlink" Target="http://facebook.com/pcmaste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cmasters.co.uk" TargetMode="External"/><Relationship Id="rId12" Type="http://schemas.openxmlformats.org/officeDocument/2006/relationships/hyperlink" Target="https://www.ovh.co.uk/ssl/" TargetMode="External"/><Relationship Id="rId17" Type="http://schemas.openxmlformats.org/officeDocument/2006/relationships/hyperlink" Target="https://www.braintreepayment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olopres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vh.co.uk/domains/" TargetMode="External"/><Relationship Id="rId11" Type="http://schemas.openxmlformats.org/officeDocument/2006/relationships/hyperlink" Target="http://pcmasters.net" TargetMode="External"/><Relationship Id="rId5" Type="http://schemas.openxmlformats.org/officeDocument/2006/relationships/hyperlink" Target="https://www.ovh.co.uk/dedicated_servers/hosting/" TargetMode="External"/><Relationship Id="rId15" Type="http://schemas.openxmlformats.org/officeDocument/2006/relationships/hyperlink" Target="http://www.solopress.com/" TargetMode="External"/><Relationship Id="rId10" Type="http://schemas.openxmlformats.org/officeDocument/2006/relationships/hyperlink" Target="http://pcmasters.u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cmasters.com" TargetMode="External"/><Relationship Id="rId14" Type="http://schemas.openxmlformats.org/officeDocument/2006/relationships/hyperlink" Target="http://twitter.com/pcma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Sheffield College</Company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Systems</dc:creator>
  <cp:lastModifiedBy>joel parkinson</cp:lastModifiedBy>
  <cp:revision>198</cp:revision>
  <dcterms:created xsi:type="dcterms:W3CDTF">2016-02-15T11:07:00Z</dcterms:created>
  <dcterms:modified xsi:type="dcterms:W3CDTF">2016-03-07T01:01:00Z</dcterms:modified>
</cp:coreProperties>
</file>