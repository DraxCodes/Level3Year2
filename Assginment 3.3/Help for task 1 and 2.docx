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F6" w:rsidRDefault="0012461D">
      <w:pPr>
        <w:rPr>
          <w:b/>
        </w:rPr>
      </w:pPr>
      <w:bookmarkStart w:id="0" w:name="_GoBack"/>
      <w:bookmarkEnd w:id="0"/>
      <w:r w:rsidRPr="0012461D">
        <w:rPr>
          <w:b/>
        </w:rPr>
        <w:t>Help for task 1</w:t>
      </w:r>
      <w:r w:rsidR="004C419C">
        <w:rPr>
          <w:b/>
        </w:rPr>
        <w:t xml:space="preserve"> (second part)</w:t>
      </w:r>
    </w:p>
    <w:p w:rsidR="0012461D" w:rsidRPr="000C33C2" w:rsidRDefault="0012461D"/>
    <w:p w:rsidR="0012461D" w:rsidRPr="000C33C2" w:rsidRDefault="0012461D">
      <w:r w:rsidRPr="000C3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F0741" wp14:editId="02961844">
                <wp:simplePos x="0" y="0"/>
                <wp:positionH relativeFrom="column">
                  <wp:posOffset>1933575</wp:posOffset>
                </wp:positionH>
                <wp:positionV relativeFrom="paragraph">
                  <wp:posOffset>190500</wp:posOffset>
                </wp:positionV>
                <wp:extent cx="17049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61D" w:rsidRDefault="0012461D">
                            <w:r>
                              <w:t>Feedback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2.25pt;margin-top:15pt;width:134.2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" filled="f" stroked="f" strokeweight=".5pt">
                <v:textbox>
                  <w:txbxContent>
                    <w:p w:rsidR="0012461D" w:rsidRDefault="0012461D">
                      <w:r>
                        <w:t>Feedback loop</w:t>
                      </w:r>
                    </w:p>
                  </w:txbxContent>
                </v:textbox>
              </v:shape>
            </w:pict>
          </mc:Fallback>
        </mc:AlternateContent>
      </w:r>
      <w:r w:rsidRPr="000C33C2">
        <w:t>Think of the basic diagram for any computer system.</w:t>
      </w:r>
    </w:p>
    <w:p w:rsidR="0012461D" w:rsidRDefault="001246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114935</wp:posOffset>
                </wp:positionV>
                <wp:extent cx="0" cy="323850"/>
                <wp:effectExtent l="9525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0.25pt;margin-top:9.05pt;width:0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C0F3A" wp14:editId="2C20EB2E">
                <wp:simplePos x="0" y="0"/>
                <wp:positionH relativeFrom="column">
                  <wp:posOffset>638176</wp:posOffset>
                </wp:positionH>
                <wp:positionV relativeFrom="paragraph">
                  <wp:posOffset>105411</wp:posOffset>
                </wp:positionV>
                <wp:extent cx="4247514" cy="333375"/>
                <wp:effectExtent l="19050" t="76200" r="2032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247514" cy="333375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50.25pt;margin-top:8.3pt;width:334.45pt;height:26.2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" adj="-3" strokecolor="#5b9bd5 [3204]" strokeweight=".5pt">
                <v:stroke endarrow="open"/>
              </v:shape>
            </w:pict>
          </mc:Fallback>
        </mc:AlternateContent>
      </w:r>
    </w:p>
    <w:p w:rsidR="0012461D" w:rsidRDefault="001246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A91F7" wp14:editId="448E78BD">
                <wp:simplePos x="0" y="0"/>
                <wp:positionH relativeFrom="column">
                  <wp:posOffset>2381250</wp:posOffset>
                </wp:positionH>
                <wp:positionV relativeFrom="paragraph">
                  <wp:posOffset>153035</wp:posOffset>
                </wp:positionV>
                <wp:extent cx="1000125" cy="590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D" w:rsidRDefault="0012461D" w:rsidP="0012461D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87.5pt;margin-top:12.05pt;width:78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" fillcolor="window" strokeweight=".5pt">
                <v:textbox>
                  <w:txbxContent>
                    <w:p w:rsidR="0012461D" w:rsidRDefault="0012461D" w:rsidP="0012461D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8556F" wp14:editId="3AB229C3">
                <wp:simplePos x="0" y="0"/>
                <wp:positionH relativeFrom="column">
                  <wp:posOffset>4419600</wp:posOffset>
                </wp:positionH>
                <wp:positionV relativeFrom="paragraph">
                  <wp:posOffset>153035</wp:posOffset>
                </wp:positionV>
                <wp:extent cx="1000125" cy="5905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D" w:rsidRDefault="0012461D" w:rsidP="0012461D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348pt;margin-top:12.05pt;width:78.7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" fillcolor="window" strokeweight=".5pt">
                <v:textbox>
                  <w:txbxContent>
                    <w:p w:rsidR="0012461D" w:rsidRDefault="0012461D" w:rsidP="0012461D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5458D" wp14:editId="3839E69A">
                <wp:simplePos x="0" y="0"/>
                <wp:positionH relativeFrom="column">
                  <wp:posOffset>314325</wp:posOffset>
                </wp:positionH>
                <wp:positionV relativeFrom="paragraph">
                  <wp:posOffset>153035</wp:posOffset>
                </wp:positionV>
                <wp:extent cx="1000125" cy="590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61D" w:rsidRDefault="0012461D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24.75pt;margin-top:12.05pt;width:78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" fillcolor="white [3201]" strokeweight=".5pt">
                <v:textbox>
                  <w:txbxContent>
                    <w:p w:rsidR="0012461D" w:rsidRDefault="0012461D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12461D" w:rsidRDefault="001246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4DA53" wp14:editId="307863B7">
                <wp:simplePos x="0" y="0"/>
                <wp:positionH relativeFrom="column">
                  <wp:posOffset>3352800</wp:posOffset>
                </wp:positionH>
                <wp:positionV relativeFrom="paragraph">
                  <wp:posOffset>124460</wp:posOffset>
                </wp:positionV>
                <wp:extent cx="1066800" cy="9525"/>
                <wp:effectExtent l="0" t="76200" r="1905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64pt;margin-top:9.8pt;width:84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" strokecolor="#5b9bd5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03C4D" wp14:editId="73C629F7">
                <wp:simplePos x="0" y="0"/>
                <wp:positionH relativeFrom="column">
                  <wp:posOffset>1314450</wp:posOffset>
                </wp:positionH>
                <wp:positionV relativeFrom="paragraph">
                  <wp:posOffset>143510</wp:posOffset>
                </wp:positionV>
                <wp:extent cx="1066800" cy="9525"/>
                <wp:effectExtent l="0" t="76200" r="190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03.5pt;margin-top:11.3pt;width:84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</w:p>
    <w:p w:rsidR="0012461D" w:rsidRDefault="00585A25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3064747</wp:posOffset>
                </wp:positionH>
                <wp:positionV relativeFrom="paragraph">
                  <wp:posOffset>170201</wp:posOffset>
                </wp:positionV>
                <wp:extent cx="15073" cy="648119"/>
                <wp:effectExtent l="76200" t="38100" r="6159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3" cy="6481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1.3pt;margin-top:13.4pt;width:1.2pt;height:51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12461D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8CE44" wp14:editId="375DEABC">
                <wp:simplePos x="0" y="0"/>
                <wp:positionH relativeFrom="column">
                  <wp:posOffset>2819400</wp:posOffset>
                </wp:positionH>
                <wp:positionV relativeFrom="paragraph">
                  <wp:posOffset>172085</wp:posOffset>
                </wp:positionV>
                <wp:extent cx="0" cy="647700"/>
                <wp:effectExtent l="952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2pt;margin-top:13.55pt;width:0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" strokecolor="#5b9bd5" strokeweight=".5pt">
                <v:stroke endarrow="open" joinstyle="miter"/>
              </v:shape>
            </w:pict>
          </mc:Fallback>
        </mc:AlternateContent>
      </w:r>
    </w:p>
    <w:p w:rsidR="0012461D" w:rsidRDefault="0012461D">
      <w:pPr>
        <w:rPr>
          <w:b/>
        </w:rPr>
      </w:pPr>
    </w:p>
    <w:p w:rsidR="0012461D" w:rsidRDefault="001246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2563C" wp14:editId="45B2FEB5">
                <wp:simplePos x="0" y="0"/>
                <wp:positionH relativeFrom="column">
                  <wp:posOffset>2381250</wp:posOffset>
                </wp:positionH>
                <wp:positionV relativeFrom="paragraph">
                  <wp:posOffset>248285</wp:posOffset>
                </wp:positionV>
                <wp:extent cx="1000125" cy="590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D" w:rsidRDefault="0012461D" w:rsidP="0012461D"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187.5pt;margin-top:19.55pt;width:78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" fillcolor="window" strokeweight=".5pt">
                <v:textbox>
                  <w:txbxContent>
                    <w:p w:rsidR="0012461D" w:rsidRDefault="0012461D" w:rsidP="0012461D">
                      <w: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12461D" w:rsidRDefault="0012461D">
      <w:pPr>
        <w:rPr>
          <w:b/>
        </w:rPr>
      </w:pPr>
    </w:p>
    <w:p w:rsidR="0012461D" w:rsidRDefault="0012461D">
      <w:pPr>
        <w:rPr>
          <w:b/>
        </w:rPr>
      </w:pPr>
    </w:p>
    <w:p w:rsidR="0012461D" w:rsidRPr="0012461D" w:rsidRDefault="0012461D">
      <w:pPr>
        <w:rPr>
          <w:b/>
        </w:rPr>
      </w:pPr>
    </w:p>
    <w:p w:rsidR="0012461D" w:rsidRDefault="0012461D" w:rsidP="0012461D">
      <w:pPr>
        <w:pStyle w:val="ListParagraph"/>
        <w:numPr>
          <w:ilvl w:val="0"/>
          <w:numId w:val="1"/>
        </w:numPr>
      </w:pPr>
      <w:r>
        <w:t>The input will be some of the data which you talked about.</w:t>
      </w:r>
    </w:p>
    <w:p w:rsidR="0012461D" w:rsidRDefault="0012461D" w:rsidP="0012461D">
      <w:pPr>
        <w:pStyle w:val="ListParagraph"/>
        <w:numPr>
          <w:ilvl w:val="0"/>
          <w:numId w:val="1"/>
        </w:numPr>
      </w:pPr>
      <w:r>
        <w:t>Processing is what the database does with the data. Think back to software development. The sorts of things a database might do is filtering, sorting, updating, calculations.</w:t>
      </w:r>
    </w:p>
    <w:p w:rsidR="0012461D" w:rsidRDefault="0012461D" w:rsidP="0012461D">
      <w:pPr>
        <w:pStyle w:val="ListParagraph"/>
        <w:numPr>
          <w:ilvl w:val="0"/>
          <w:numId w:val="1"/>
        </w:numPr>
      </w:pPr>
      <w:r>
        <w:t>Output is the information produced. This may be in the form of a printout or possibly in the form of a display on the computer.</w:t>
      </w:r>
    </w:p>
    <w:p w:rsidR="0012461D" w:rsidRDefault="0012461D" w:rsidP="0012461D">
      <w:pPr>
        <w:pStyle w:val="ListParagraph"/>
        <w:numPr>
          <w:ilvl w:val="0"/>
          <w:numId w:val="1"/>
        </w:numPr>
      </w:pPr>
      <w:r>
        <w:t>Feedback loops are when the output from a system becomes the input either to the same system or another system.</w:t>
      </w:r>
    </w:p>
    <w:p w:rsidR="0012461D" w:rsidRDefault="0012461D" w:rsidP="0012461D">
      <w:pPr>
        <w:pStyle w:val="ListParagraph"/>
        <w:numPr>
          <w:ilvl w:val="0"/>
          <w:numId w:val="1"/>
        </w:numPr>
      </w:pPr>
      <w:r>
        <w:t>A closed system is standalone. An open system communicates with other systems.</w:t>
      </w:r>
    </w:p>
    <w:p w:rsidR="0012461D" w:rsidRPr="0012461D" w:rsidRDefault="0012461D" w:rsidP="0012461D">
      <w:pPr>
        <w:rPr>
          <w:b/>
        </w:rPr>
      </w:pPr>
      <w:r w:rsidRPr="0012461D">
        <w:rPr>
          <w:b/>
        </w:rPr>
        <w:t>Help for task 2</w:t>
      </w:r>
    </w:p>
    <w:p w:rsidR="0012461D" w:rsidRDefault="0012461D" w:rsidP="0012461D">
      <w:r>
        <w:t>There is a list in the e-book of all the different functional areas in an organisation.</w:t>
      </w:r>
    </w:p>
    <w:p w:rsidR="0012461D" w:rsidRDefault="0012461D" w:rsidP="0012461D">
      <w:r>
        <w:t>Apply these to the hotel.</w:t>
      </w:r>
    </w:p>
    <w:p w:rsidR="0012461D" w:rsidRDefault="0012461D" w:rsidP="0012461D">
      <w:r>
        <w:t>What information will be needed by the people who</w:t>
      </w:r>
      <w:r w:rsidR="002C3483">
        <w:t xml:space="preserve"> work in these functional areas? Why do they need the information? (what will they do with it)</w:t>
      </w:r>
    </w:p>
    <w:p w:rsidR="002C3483" w:rsidRDefault="0012461D" w:rsidP="0012461D">
      <w:r>
        <w:t>How will this information be produced</w:t>
      </w:r>
      <w:r w:rsidR="002C3483">
        <w:t>?</w:t>
      </w:r>
      <w:r>
        <w:t xml:space="preserve"> </w:t>
      </w:r>
    </w:p>
    <w:p w:rsidR="0012461D" w:rsidRDefault="0012461D" w:rsidP="0012461D">
      <w:r>
        <w:t>This is the information system.</w:t>
      </w:r>
    </w:p>
    <w:sectPr w:rsidR="0012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B71C0"/>
    <w:multiLevelType w:val="hybridMultilevel"/>
    <w:tmpl w:val="74A2D830"/>
    <w:lvl w:ilvl="0" w:tplc="8774F42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1D"/>
    <w:rsid w:val="000C33C2"/>
    <w:rsid w:val="0012461D"/>
    <w:rsid w:val="002B7917"/>
    <w:rsid w:val="002C3483"/>
    <w:rsid w:val="004C419C"/>
    <w:rsid w:val="00585A25"/>
    <w:rsid w:val="006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B0B0B365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Systems</dc:creator>
  <cp:lastModifiedBy>ICT Systems</cp:lastModifiedBy>
  <cp:revision>2</cp:revision>
  <dcterms:created xsi:type="dcterms:W3CDTF">2015-12-14T10:03:00Z</dcterms:created>
  <dcterms:modified xsi:type="dcterms:W3CDTF">2015-12-14T10:03:00Z</dcterms:modified>
</cp:coreProperties>
</file>