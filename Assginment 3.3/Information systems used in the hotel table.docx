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BC" w:rsidRPr="00474DFA" w:rsidRDefault="00474DFA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474DFA">
        <w:rPr>
          <w:rFonts w:ascii="Arial" w:hAnsi="Arial" w:cs="Arial"/>
          <w:b/>
          <w:sz w:val="24"/>
          <w:szCs w:val="24"/>
        </w:rPr>
        <w:t>Unit 3 INFORMATION SYSTEMS</w:t>
      </w:r>
    </w:p>
    <w:p w:rsidR="00474DFA" w:rsidRPr="00474DFA" w:rsidRDefault="00474DFA">
      <w:pPr>
        <w:rPr>
          <w:rFonts w:ascii="Arial" w:hAnsi="Arial" w:cs="Arial"/>
          <w:b/>
          <w:sz w:val="24"/>
          <w:szCs w:val="24"/>
        </w:rPr>
      </w:pPr>
      <w:r w:rsidRPr="00474DFA">
        <w:rPr>
          <w:rFonts w:ascii="Arial" w:hAnsi="Arial" w:cs="Arial"/>
          <w:b/>
          <w:sz w:val="24"/>
          <w:szCs w:val="24"/>
        </w:rPr>
        <w:t>Identify the information systems used in a specified organisation</w:t>
      </w:r>
    </w:p>
    <w:p w:rsidR="00474DFA" w:rsidRDefault="003666F5" w:rsidP="00474D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Salchester Arms case study, complete the following table to identify the information systems used in the Hotel.</w:t>
      </w:r>
    </w:p>
    <w:p w:rsidR="003666F5" w:rsidRDefault="003666F5" w:rsidP="00474DFA">
      <w:pPr>
        <w:spacing w:after="0"/>
        <w:rPr>
          <w:rFonts w:ascii="Arial" w:hAnsi="Arial" w:cs="Arial"/>
          <w:sz w:val="24"/>
          <w:szCs w:val="24"/>
        </w:rPr>
      </w:pPr>
    </w:p>
    <w:p w:rsidR="003666F5" w:rsidRDefault="003666F5" w:rsidP="00474D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types</w:t>
      </w:r>
    </w:p>
    <w:p w:rsidR="003666F5" w:rsidRDefault="003666F5" w:rsidP="00474DFA">
      <w:pPr>
        <w:spacing w:after="0"/>
        <w:rPr>
          <w:rFonts w:ascii="Arial" w:hAnsi="Arial" w:cs="Arial"/>
          <w:sz w:val="24"/>
          <w:szCs w:val="24"/>
        </w:rPr>
      </w:pPr>
    </w:p>
    <w:p w:rsidR="003666F5" w:rsidRPr="00022D6E" w:rsidRDefault="003666F5" w:rsidP="00022D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22D6E">
        <w:rPr>
          <w:rFonts w:ascii="Arial" w:hAnsi="Arial" w:cs="Arial"/>
          <w:sz w:val="24"/>
          <w:szCs w:val="24"/>
        </w:rPr>
        <w:t>Management Information system</w:t>
      </w:r>
    </w:p>
    <w:p w:rsidR="003666F5" w:rsidRPr="00022D6E" w:rsidRDefault="003666F5" w:rsidP="00022D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22D6E">
        <w:rPr>
          <w:rFonts w:ascii="Arial" w:hAnsi="Arial" w:cs="Arial"/>
          <w:sz w:val="24"/>
          <w:szCs w:val="24"/>
        </w:rPr>
        <w:t>Marketing information system</w:t>
      </w:r>
    </w:p>
    <w:p w:rsidR="003666F5" w:rsidRPr="00022D6E" w:rsidRDefault="003666F5" w:rsidP="00022D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22D6E">
        <w:rPr>
          <w:rFonts w:ascii="Arial" w:hAnsi="Arial" w:cs="Arial"/>
          <w:sz w:val="24"/>
          <w:szCs w:val="24"/>
        </w:rPr>
        <w:t>Financial information system</w:t>
      </w:r>
    </w:p>
    <w:p w:rsidR="003666F5" w:rsidRPr="00022D6E" w:rsidRDefault="003666F5" w:rsidP="00022D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22D6E">
        <w:rPr>
          <w:rFonts w:ascii="Arial" w:hAnsi="Arial" w:cs="Arial"/>
          <w:sz w:val="24"/>
          <w:szCs w:val="24"/>
        </w:rPr>
        <w:t>Human Resources information system</w:t>
      </w:r>
    </w:p>
    <w:p w:rsidR="003666F5" w:rsidRDefault="003666F5" w:rsidP="00474DF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398"/>
        <w:gridCol w:w="1393"/>
        <w:gridCol w:w="1676"/>
        <w:gridCol w:w="1334"/>
        <w:gridCol w:w="1764"/>
      </w:tblGrid>
      <w:tr w:rsidR="003666F5" w:rsidTr="003666F5">
        <w:tc>
          <w:tcPr>
            <w:tcW w:w="1687" w:type="dxa"/>
          </w:tcPr>
          <w:p w:rsidR="003666F5" w:rsidRPr="003666F5" w:rsidRDefault="003666F5" w:rsidP="00474DF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66F5">
              <w:rPr>
                <w:rFonts w:ascii="Arial" w:hAnsi="Arial" w:cs="Arial"/>
                <w:b/>
                <w:sz w:val="24"/>
                <w:szCs w:val="24"/>
              </w:rPr>
              <w:t>Type of information system</w:t>
            </w:r>
          </w:p>
        </w:tc>
        <w:tc>
          <w:tcPr>
            <w:tcW w:w="1442" w:type="dxa"/>
          </w:tcPr>
          <w:p w:rsidR="003666F5" w:rsidRPr="003666F5" w:rsidRDefault="003666F5" w:rsidP="00474DF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66F5">
              <w:rPr>
                <w:rFonts w:ascii="Arial" w:hAnsi="Arial" w:cs="Arial"/>
                <w:b/>
                <w:sz w:val="24"/>
                <w:szCs w:val="24"/>
              </w:rPr>
              <w:t>Data used</w:t>
            </w:r>
          </w:p>
        </w:tc>
        <w:tc>
          <w:tcPr>
            <w:tcW w:w="1437" w:type="dxa"/>
          </w:tcPr>
          <w:p w:rsidR="003666F5" w:rsidRPr="003666F5" w:rsidRDefault="003666F5" w:rsidP="00474DF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66F5">
              <w:rPr>
                <w:rFonts w:ascii="Arial" w:hAnsi="Arial" w:cs="Arial"/>
                <w:b/>
                <w:sz w:val="24"/>
                <w:szCs w:val="24"/>
              </w:rPr>
              <w:t>Who uses it</w:t>
            </w:r>
          </w:p>
        </w:tc>
        <w:tc>
          <w:tcPr>
            <w:tcW w:w="1686" w:type="dxa"/>
          </w:tcPr>
          <w:p w:rsidR="003666F5" w:rsidRPr="003666F5" w:rsidRDefault="003666F5" w:rsidP="00474DF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66F5">
              <w:rPr>
                <w:rFonts w:ascii="Arial" w:hAnsi="Arial" w:cs="Arial"/>
                <w:b/>
                <w:sz w:val="24"/>
                <w:szCs w:val="24"/>
              </w:rPr>
              <w:t>What information is produced</w:t>
            </w:r>
          </w:p>
        </w:tc>
        <w:tc>
          <w:tcPr>
            <w:tcW w:w="1346" w:type="dxa"/>
          </w:tcPr>
          <w:p w:rsidR="003666F5" w:rsidRPr="003666F5" w:rsidRDefault="003666F5" w:rsidP="00474DF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66F5">
              <w:rPr>
                <w:rFonts w:ascii="Arial" w:hAnsi="Arial" w:cs="Arial"/>
                <w:b/>
                <w:sz w:val="24"/>
                <w:szCs w:val="24"/>
              </w:rPr>
              <w:t>Benefits</w:t>
            </w:r>
          </w:p>
        </w:tc>
        <w:tc>
          <w:tcPr>
            <w:tcW w:w="1644" w:type="dxa"/>
          </w:tcPr>
          <w:p w:rsidR="003666F5" w:rsidRPr="003666F5" w:rsidRDefault="003666F5" w:rsidP="00474DF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66F5">
              <w:rPr>
                <w:rFonts w:ascii="Arial" w:hAnsi="Arial" w:cs="Arial"/>
                <w:b/>
                <w:sz w:val="24"/>
                <w:szCs w:val="24"/>
              </w:rPr>
              <w:t>Effectiveness</w:t>
            </w:r>
          </w:p>
        </w:tc>
      </w:tr>
      <w:tr w:rsidR="003666F5" w:rsidTr="003666F5">
        <w:tc>
          <w:tcPr>
            <w:tcW w:w="1687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7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6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66F5" w:rsidTr="003666F5">
        <w:tc>
          <w:tcPr>
            <w:tcW w:w="1687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7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6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66F5" w:rsidTr="003666F5">
        <w:tc>
          <w:tcPr>
            <w:tcW w:w="1687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7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6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66F5" w:rsidTr="003666F5">
        <w:tc>
          <w:tcPr>
            <w:tcW w:w="1687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7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6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3666F5" w:rsidRDefault="003666F5" w:rsidP="00474D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666F5" w:rsidRPr="00474DFA" w:rsidRDefault="003666F5" w:rsidP="00474DFA">
      <w:pPr>
        <w:spacing w:after="0"/>
        <w:rPr>
          <w:rFonts w:ascii="Arial" w:hAnsi="Arial" w:cs="Arial"/>
          <w:sz w:val="24"/>
          <w:szCs w:val="24"/>
        </w:rPr>
      </w:pPr>
    </w:p>
    <w:sectPr w:rsidR="003666F5" w:rsidRPr="00474DF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D6E" w:rsidRDefault="00022D6E" w:rsidP="00022D6E">
      <w:pPr>
        <w:spacing w:after="0" w:line="240" w:lineRule="auto"/>
      </w:pPr>
      <w:r>
        <w:separator/>
      </w:r>
    </w:p>
  </w:endnote>
  <w:endnote w:type="continuationSeparator" w:id="0">
    <w:p w:rsidR="00022D6E" w:rsidRDefault="00022D6E" w:rsidP="0002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B99" w:rsidRDefault="00754B9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FILENAME 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5C48B7">
      <w:rPr>
        <w:rFonts w:asciiTheme="majorHAnsi" w:eastAsiaTheme="majorEastAsia" w:hAnsiTheme="majorHAnsi" w:cstheme="majorBidi"/>
        <w:noProof/>
      </w:rPr>
      <w:t>Information systems used in the hotel table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7CAA" w:rsidRPr="00B17CA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D6E" w:rsidRDefault="00022D6E" w:rsidP="00022D6E">
      <w:pPr>
        <w:spacing w:after="0" w:line="240" w:lineRule="auto"/>
      </w:pPr>
      <w:r>
        <w:separator/>
      </w:r>
    </w:p>
  </w:footnote>
  <w:footnote w:type="continuationSeparator" w:id="0">
    <w:p w:rsidR="00022D6E" w:rsidRDefault="00022D6E" w:rsidP="0002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6AE"/>
    <w:multiLevelType w:val="hybridMultilevel"/>
    <w:tmpl w:val="E4EE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FA"/>
    <w:rsid w:val="00022D6E"/>
    <w:rsid w:val="003666F5"/>
    <w:rsid w:val="00474DFA"/>
    <w:rsid w:val="005C48B7"/>
    <w:rsid w:val="00754B99"/>
    <w:rsid w:val="00B17CAA"/>
    <w:rsid w:val="00D300EA"/>
    <w:rsid w:val="00DF4A5D"/>
    <w:rsid w:val="00E2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2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E"/>
  </w:style>
  <w:style w:type="paragraph" w:styleId="Footer">
    <w:name w:val="footer"/>
    <w:basedOn w:val="Normal"/>
    <w:link w:val="FooterChar"/>
    <w:uiPriority w:val="99"/>
    <w:unhideWhenUsed/>
    <w:rsid w:val="0002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E"/>
  </w:style>
  <w:style w:type="paragraph" w:styleId="BalloonText">
    <w:name w:val="Balloon Text"/>
    <w:basedOn w:val="Normal"/>
    <w:link w:val="BalloonTextChar"/>
    <w:uiPriority w:val="99"/>
    <w:semiHidden/>
    <w:unhideWhenUsed/>
    <w:rsid w:val="00022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2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E"/>
  </w:style>
  <w:style w:type="paragraph" w:styleId="Footer">
    <w:name w:val="footer"/>
    <w:basedOn w:val="Normal"/>
    <w:link w:val="FooterChar"/>
    <w:uiPriority w:val="99"/>
    <w:unhideWhenUsed/>
    <w:rsid w:val="0002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E"/>
  </w:style>
  <w:style w:type="paragraph" w:styleId="BalloonText">
    <w:name w:val="Balloon Text"/>
    <w:basedOn w:val="Normal"/>
    <w:link w:val="BalloonTextChar"/>
    <w:uiPriority w:val="99"/>
    <w:semiHidden/>
    <w:unhideWhenUsed/>
    <w:rsid w:val="00022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E5418542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Sheffield College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ICT Systems</cp:lastModifiedBy>
  <cp:revision>2</cp:revision>
  <cp:lastPrinted>2015-01-06T10:27:00Z</cp:lastPrinted>
  <dcterms:created xsi:type="dcterms:W3CDTF">2015-12-14T10:04:00Z</dcterms:created>
  <dcterms:modified xsi:type="dcterms:W3CDTF">2015-12-14T10:04:00Z</dcterms:modified>
</cp:coreProperties>
</file>