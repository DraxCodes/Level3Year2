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C08" w:rsidRDefault="00BF5447" w:rsidP="00BF5447">
      <w:pPr>
        <w:pStyle w:val="Title"/>
        <w:rPr>
          <w:sz w:val="44"/>
        </w:rPr>
      </w:pPr>
      <w:r w:rsidRPr="00502F8B">
        <w:rPr>
          <w:sz w:val="44"/>
        </w:rPr>
        <w:t>Features and Functions of Information Systems</w:t>
      </w:r>
    </w:p>
    <w:p w:rsidR="00CB5B17" w:rsidRDefault="00AA3B1B" w:rsidP="00CB5B17">
      <w:pPr>
        <w:pStyle w:val="Subtitle"/>
        <w:rPr>
          <w:sz w:val="22"/>
          <w:u w:val="single"/>
        </w:rPr>
      </w:pPr>
      <w:r w:rsidRPr="00AA3B1B">
        <w:rPr>
          <w:sz w:val="22"/>
          <w:u w:val="single"/>
        </w:rPr>
        <w:t>A report on the features and functions of information systems used in the Salchester Arms Hotel - By Joel Parkinson.</w:t>
      </w:r>
    </w:p>
    <w:p w:rsidR="00CB5B17" w:rsidRPr="00CB5B17" w:rsidRDefault="00CB5B17" w:rsidP="00CB5B17">
      <w:pPr>
        <w:pStyle w:val="Heading1"/>
      </w:pPr>
      <w:r>
        <w:t>Features of Information Systems</w:t>
      </w:r>
    </w:p>
    <w:tbl>
      <w:tblPr>
        <w:tblStyle w:val="TableGrid"/>
        <w:tblpPr w:leftFromText="180" w:rightFromText="180" w:vertAnchor="page" w:horzAnchor="margin" w:tblpY="2926"/>
        <w:tblW w:w="0" w:type="auto"/>
        <w:tblLook w:val="04A0" w:firstRow="1" w:lastRow="0" w:firstColumn="1" w:lastColumn="0" w:noHBand="0" w:noVBand="1"/>
      </w:tblPr>
      <w:tblGrid>
        <w:gridCol w:w="2135"/>
        <w:gridCol w:w="2651"/>
        <w:gridCol w:w="2552"/>
        <w:gridCol w:w="2268"/>
        <w:gridCol w:w="1880"/>
        <w:gridCol w:w="2688"/>
      </w:tblGrid>
      <w:tr w:rsidR="00210911" w:rsidRPr="00F85C08" w:rsidTr="008A365C">
        <w:trPr>
          <w:trHeight w:val="323"/>
        </w:trPr>
        <w:tc>
          <w:tcPr>
            <w:tcW w:w="2135"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System</w:t>
            </w:r>
          </w:p>
        </w:tc>
        <w:tc>
          <w:tcPr>
            <w:tcW w:w="2651"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Data</w:t>
            </w:r>
          </w:p>
        </w:tc>
        <w:tc>
          <w:tcPr>
            <w:tcW w:w="2552"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People</w:t>
            </w:r>
          </w:p>
        </w:tc>
        <w:tc>
          <w:tcPr>
            <w:tcW w:w="2268"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Hardware</w:t>
            </w:r>
          </w:p>
        </w:tc>
        <w:tc>
          <w:tcPr>
            <w:tcW w:w="1880"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Software</w:t>
            </w:r>
          </w:p>
        </w:tc>
        <w:tc>
          <w:tcPr>
            <w:tcW w:w="2688" w:type="dxa"/>
            <w:shd w:val="clear" w:color="auto" w:fill="404040" w:themeFill="text1" w:themeFillTint="BF"/>
          </w:tcPr>
          <w:p w:rsidR="00F51855" w:rsidRPr="001A3C58" w:rsidRDefault="00F51855" w:rsidP="00F51855">
            <w:pPr>
              <w:rPr>
                <w:b/>
                <w:color w:val="2E74B5" w:themeColor="accent1" w:themeShade="BF"/>
                <w:sz w:val="24"/>
              </w:rPr>
            </w:pPr>
            <w:r w:rsidRPr="001A3C58">
              <w:rPr>
                <w:b/>
                <w:color w:val="2E74B5" w:themeColor="accent1" w:themeShade="BF"/>
                <w:sz w:val="24"/>
              </w:rPr>
              <w:t>Telecommunications</w:t>
            </w:r>
          </w:p>
        </w:tc>
      </w:tr>
      <w:tr w:rsidR="00336E3E" w:rsidTr="008A365C">
        <w:trPr>
          <w:trHeight w:val="306"/>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Reservation System</w:t>
            </w:r>
          </w:p>
        </w:tc>
        <w:tc>
          <w:tcPr>
            <w:tcW w:w="2651" w:type="dxa"/>
          </w:tcPr>
          <w:p w:rsidR="00F51855" w:rsidRDefault="00F51855" w:rsidP="00F51855">
            <w:r>
              <w:t>Customer Name</w:t>
            </w:r>
            <w:r w:rsidR="0012771C">
              <w:t>,</w:t>
            </w:r>
          </w:p>
          <w:p w:rsidR="00F51855" w:rsidRDefault="00F51855" w:rsidP="00F51855">
            <w:r>
              <w:t>Customer Address</w:t>
            </w:r>
            <w:r w:rsidR="0012771C">
              <w:t>,</w:t>
            </w:r>
          </w:p>
          <w:p w:rsidR="00210911" w:rsidRDefault="00F51855" w:rsidP="00F51855">
            <w:r>
              <w:t>Customer Bank Details</w:t>
            </w:r>
            <w:r w:rsidR="0012771C">
              <w:t>,</w:t>
            </w:r>
          </w:p>
          <w:p w:rsidR="00F51855" w:rsidRDefault="00210911" w:rsidP="00F51855">
            <w:r>
              <w:t>How long the customer wants to stay, what size room they desire,</w:t>
            </w:r>
            <w:r w:rsidR="0012771C">
              <w:t xml:space="preserve"> All details used in creating a new booking.</w:t>
            </w:r>
          </w:p>
          <w:p w:rsidR="00F51855" w:rsidRDefault="00F51855" w:rsidP="00F51855">
            <w:r>
              <w:t>Company ID</w:t>
            </w:r>
            <w:r w:rsidR="002F2931">
              <w:t xml:space="preserve"> used for record storing.</w:t>
            </w:r>
          </w:p>
          <w:p w:rsidR="00F51855" w:rsidRDefault="00F51855" w:rsidP="00F51855">
            <w:r>
              <w:t>Unique Reference Number</w:t>
            </w:r>
            <w:r w:rsidR="00DB7F1C">
              <w:t xml:space="preserve"> </w:t>
            </w:r>
            <w:r w:rsidR="00903F5A">
              <w:t>assigned to every new reservation.</w:t>
            </w:r>
          </w:p>
        </w:tc>
        <w:tc>
          <w:tcPr>
            <w:tcW w:w="2552" w:type="dxa"/>
          </w:tcPr>
          <w:p w:rsidR="000B7B8E" w:rsidRDefault="008E71F0" w:rsidP="00F51855">
            <w:r>
              <w:t>James</w:t>
            </w:r>
            <w:r w:rsidR="000D2FB2">
              <w:t xml:space="preserve"> or </w:t>
            </w:r>
            <w:r w:rsidR="0081663A">
              <w:t>on</w:t>
            </w:r>
            <w:r w:rsidR="000D2FB2">
              <w:t xml:space="preserve"> duty r</w:t>
            </w:r>
            <w:r>
              <w:t>eceptionist</w:t>
            </w:r>
            <w:r w:rsidR="00BE28E9">
              <w:t xml:space="preserve"> take down details of new bookings on a booking form</w:t>
            </w:r>
            <w:r w:rsidR="00EF4801">
              <w:t>, check availability of rooms</w:t>
            </w:r>
            <w:r w:rsidR="00951E8F">
              <w:t xml:space="preserve"> on the database</w:t>
            </w:r>
            <w:r w:rsidR="003F3EF5">
              <w:t>, enter booking details via reservation screen, assign a unique reference number to reservation</w:t>
            </w:r>
            <w:r w:rsidR="00D17341">
              <w:t>.</w:t>
            </w:r>
          </w:p>
          <w:p w:rsidR="008E71F0" w:rsidRDefault="003879DA" w:rsidP="00F51855">
            <w:r>
              <w:t>Client</w:t>
            </w:r>
            <w:r w:rsidR="005C3AE5">
              <w:t xml:space="preserve"> provides booking details </w:t>
            </w:r>
            <w:r w:rsidR="005C3AE5" w:rsidRPr="00C02D55">
              <w:t>and banking details</w:t>
            </w:r>
            <w:r w:rsidR="00DB3BA6" w:rsidRPr="00C02D55">
              <w:t>.</w:t>
            </w:r>
          </w:p>
          <w:p w:rsidR="003879DA" w:rsidRDefault="00DB3BA6" w:rsidP="00F51855">
            <w:r>
              <w:t>Business Agent</w:t>
            </w:r>
            <w:r w:rsidR="00BF27B5">
              <w:t xml:space="preserve"> provides booking details and banking details of a company client</w:t>
            </w:r>
            <w:r>
              <w:t>.</w:t>
            </w:r>
          </w:p>
          <w:p w:rsidR="00DB3BA6" w:rsidRDefault="00571F2F" w:rsidP="00F51855">
            <w:r>
              <w:t>Sameena</w:t>
            </w:r>
            <w:r w:rsidR="008A6CD4">
              <w:t xml:space="preserve"> maintains financial records and assigns company clients with ID’</w:t>
            </w:r>
            <w:r w:rsidR="00C35846">
              <w:t>s by which</w:t>
            </w:r>
            <w:r w:rsidR="00095EA4">
              <w:t xml:space="preserve"> reservation</w:t>
            </w:r>
            <w:r w:rsidR="00C35846">
              <w:t xml:space="preserve"> records are stored</w:t>
            </w:r>
            <w:r>
              <w:t>.</w:t>
            </w:r>
          </w:p>
          <w:p w:rsidR="003D0F3C" w:rsidRDefault="003D0F3C" w:rsidP="00F51855"/>
          <w:p w:rsidR="003D0F3C" w:rsidRDefault="003D0F3C" w:rsidP="00F51855"/>
          <w:p w:rsidR="003828BC" w:rsidRDefault="003828BC" w:rsidP="00F51855"/>
        </w:tc>
        <w:tc>
          <w:tcPr>
            <w:tcW w:w="2268" w:type="dxa"/>
          </w:tcPr>
          <w:p w:rsidR="00F51855" w:rsidRDefault="003E292C" w:rsidP="00F51855">
            <w:r>
              <w:t>Telephone and</w:t>
            </w:r>
          </w:p>
          <w:p w:rsidR="00161991" w:rsidRDefault="003E292C" w:rsidP="00F51855">
            <w:r>
              <w:t xml:space="preserve">Fax Machine </w:t>
            </w:r>
            <w:r w:rsidR="00FE3B55">
              <w:t>both used by clients and employees to provide and</w:t>
            </w:r>
            <w:r>
              <w:t xml:space="preserve"> collect booking information.</w:t>
            </w:r>
          </w:p>
          <w:p w:rsidR="00FA1347" w:rsidRDefault="00FA1347" w:rsidP="00F51855">
            <w:r>
              <w:t xml:space="preserve">Fax machine also used to </w:t>
            </w:r>
            <w:r w:rsidR="00260BB2">
              <w:t>send confirmation letters.</w:t>
            </w:r>
          </w:p>
          <w:p w:rsidR="000B7B8E" w:rsidRDefault="000B7B8E" w:rsidP="00F51855"/>
          <w:p w:rsidR="00161991" w:rsidRDefault="00F35937" w:rsidP="00F51855">
            <w:r>
              <w:t>Reception Com</w:t>
            </w:r>
            <w:r w:rsidR="00336E3E">
              <w:t>p</w:t>
            </w:r>
            <w:r>
              <w:t>uter</w:t>
            </w:r>
            <w:r w:rsidR="00F40609">
              <w:t xml:space="preserve"> used to enter booking information into the </w:t>
            </w:r>
            <w:r w:rsidR="005357F0">
              <w:t>system</w:t>
            </w:r>
            <w:r>
              <w:t>.</w:t>
            </w:r>
          </w:p>
          <w:p w:rsidR="00AA6A28" w:rsidRDefault="00AA6A28" w:rsidP="00F51855"/>
          <w:p w:rsidR="005A1635" w:rsidRDefault="00965FFC" w:rsidP="008A365C">
            <w:r>
              <w:t>Database Server</w:t>
            </w:r>
            <w:r w:rsidR="0046448C">
              <w:t xml:space="preserve"> used to </w:t>
            </w:r>
            <w:r w:rsidR="008A365C">
              <w:t>check availability of room required</w:t>
            </w:r>
            <w:r>
              <w:t>.</w:t>
            </w:r>
          </w:p>
        </w:tc>
        <w:tc>
          <w:tcPr>
            <w:tcW w:w="1880" w:type="dxa"/>
          </w:tcPr>
          <w:p w:rsidR="001A24EA" w:rsidRDefault="001A24EA" w:rsidP="00D47153">
            <w:r>
              <w:t xml:space="preserve">Microsoft </w:t>
            </w:r>
            <w:r w:rsidR="00A47F68">
              <w:t>Access</w:t>
            </w:r>
            <w:r w:rsidR="00FA1C6C">
              <w:t xml:space="preserve"> used to store reservation information and produce confirmation letters</w:t>
            </w:r>
            <w:r w:rsidR="00A47F68">
              <w:t>.</w:t>
            </w:r>
          </w:p>
          <w:p w:rsidR="00ED3F3A" w:rsidRDefault="00ED3F3A" w:rsidP="00D47153"/>
          <w:p w:rsidR="001553AA" w:rsidRDefault="001553AA" w:rsidP="00D47153">
            <w:r>
              <w:t>Email Client</w:t>
            </w:r>
            <w:r w:rsidR="00FA1C6C">
              <w:t xml:space="preserve"> us</w:t>
            </w:r>
            <w:r w:rsidR="00ED3F3A">
              <w:t>ed to send confirmation letters</w:t>
            </w:r>
            <w:r>
              <w:t>.</w:t>
            </w:r>
          </w:p>
        </w:tc>
        <w:tc>
          <w:tcPr>
            <w:tcW w:w="2688" w:type="dxa"/>
          </w:tcPr>
          <w:p w:rsidR="00C050FE" w:rsidRDefault="00C050FE" w:rsidP="00C050FE">
            <w:r>
              <w:t>Telephone and</w:t>
            </w:r>
          </w:p>
          <w:p w:rsidR="00C050FE" w:rsidRDefault="00C050FE" w:rsidP="00C050FE">
            <w:r>
              <w:t>Fax Machine both used by clients and employees to provide and collect booking information.</w:t>
            </w:r>
          </w:p>
          <w:p w:rsidR="00C050FE" w:rsidRDefault="00C050FE" w:rsidP="00C050FE">
            <w:r>
              <w:t>Fax machine also used to send confirmation letters.</w:t>
            </w:r>
          </w:p>
          <w:p w:rsidR="00AF0755" w:rsidRDefault="00AF0755" w:rsidP="00F51855"/>
          <w:p w:rsidR="008E75C8" w:rsidRDefault="00EE0286" w:rsidP="004936B7">
            <w:r>
              <w:t>Email</w:t>
            </w:r>
            <w:r w:rsidR="00C050FE">
              <w:t xml:space="preserve"> used to send confirmation letters</w:t>
            </w:r>
            <w:r>
              <w:t>.</w:t>
            </w:r>
          </w:p>
        </w:tc>
      </w:tr>
      <w:tr w:rsidR="00F85554" w:rsidTr="00F85554">
        <w:trPr>
          <w:trHeight w:val="288"/>
        </w:trPr>
        <w:tc>
          <w:tcPr>
            <w:tcW w:w="2135"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lastRenderedPageBreak/>
              <w:t>System</w:t>
            </w:r>
          </w:p>
        </w:tc>
        <w:tc>
          <w:tcPr>
            <w:tcW w:w="2651"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Data</w:t>
            </w:r>
          </w:p>
        </w:tc>
        <w:tc>
          <w:tcPr>
            <w:tcW w:w="2552"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People</w:t>
            </w:r>
          </w:p>
        </w:tc>
        <w:tc>
          <w:tcPr>
            <w:tcW w:w="2268"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Hardware</w:t>
            </w:r>
          </w:p>
        </w:tc>
        <w:tc>
          <w:tcPr>
            <w:tcW w:w="1880"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Software</w:t>
            </w:r>
          </w:p>
        </w:tc>
        <w:tc>
          <w:tcPr>
            <w:tcW w:w="2688" w:type="dxa"/>
            <w:shd w:val="clear" w:color="auto" w:fill="262626" w:themeFill="text1" w:themeFillTint="D9"/>
          </w:tcPr>
          <w:p w:rsidR="00F85554" w:rsidRPr="001A3C58" w:rsidRDefault="00F85554" w:rsidP="00F85554">
            <w:pPr>
              <w:rPr>
                <w:b/>
                <w:color w:val="2E74B5" w:themeColor="accent1" w:themeShade="BF"/>
                <w:sz w:val="24"/>
              </w:rPr>
            </w:pPr>
            <w:r w:rsidRPr="001A3C58">
              <w:rPr>
                <w:b/>
                <w:color w:val="2E74B5" w:themeColor="accent1" w:themeShade="BF"/>
                <w:sz w:val="24"/>
              </w:rPr>
              <w:t>Telecommunications</w:t>
            </w:r>
          </w:p>
        </w:tc>
      </w:tr>
      <w:tr w:rsidR="00336E3E" w:rsidTr="008A365C">
        <w:trPr>
          <w:trHeight w:val="288"/>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Registration System</w:t>
            </w:r>
          </w:p>
        </w:tc>
        <w:tc>
          <w:tcPr>
            <w:tcW w:w="2651" w:type="dxa"/>
          </w:tcPr>
          <w:p w:rsidR="00F51855" w:rsidRDefault="00F500B5" w:rsidP="00F51855">
            <w:r>
              <w:t>Reservation date needed to know when to produce the room card.</w:t>
            </w:r>
          </w:p>
        </w:tc>
        <w:tc>
          <w:tcPr>
            <w:tcW w:w="2552" w:type="dxa"/>
          </w:tcPr>
          <w:p w:rsidR="00F51855" w:rsidRDefault="00AF265B" w:rsidP="00F51855">
            <w:r>
              <w:t>James prints a two part room card. He also creates a separate account if needed for clients that have booked under a company and wish to purchase extras themselves.</w:t>
            </w:r>
          </w:p>
        </w:tc>
        <w:tc>
          <w:tcPr>
            <w:tcW w:w="2268" w:type="dxa"/>
          </w:tcPr>
          <w:p w:rsidR="00F51855" w:rsidRDefault="00C7528C" w:rsidP="00F51855">
            <w:r>
              <w:t>Printer used to print out the room card.</w:t>
            </w:r>
          </w:p>
          <w:p w:rsidR="00545EAE" w:rsidRDefault="00545EAE" w:rsidP="00F51855"/>
          <w:p w:rsidR="00545EAE" w:rsidRDefault="00545EAE" w:rsidP="00F51855">
            <w:r>
              <w:t xml:space="preserve">Reception computer used to print out the two part room card as-well as create separate </w:t>
            </w:r>
            <w:r w:rsidR="00237034">
              <w:t>accounts.</w:t>
            </w:r>
          </w:p>
        </w:tc>
        <w:tc>
          <w:tcPr>
            <w:tcW w:w="1880" w:type="dxa"/>
          </w:tcPr>
          <w:p w:rsidR="00F51855" w:rsidRDefault="003055AB" w:rsidP="00F51855">
            <w:r>
              <w:t>Microsoft access used to print out the two part room card and also to create any separate accounts that may be needed.</w:t>
            </w:r>
          </w:p>
        </w:tc>
        <w:tc>
          <w:tcPr>
            <w:tcW w:w="2688" w:type="dxa"/>
          </w:tcPr>
          <w:p w:rsidR="00F51855" w:rsidRDefault="00F51855" w:rsidP="00F51855"/>
        </w:tc>
      </w:tr>
      <w:tr w:rsidR="00336E3E" w:rsidTr="008A365C">
        <w:trPr>
          <w:trHeight w:val="323"/>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Billing System</w:t>
            </w:r>
          </w:p>
        </w:tc>
        <w:tc>
          <w:tcPr>
            <w:tcW w:w="2651" w:type="dxa"/>
          </w:tcPr>
          <w:p w:rsidR="00EB16C0" w:rsidRDefault="00EB16C0" w:rsidP="007D5369">
            <w:r>
              <w:t xml:space="preserve">Purchase items names, ID’s and prices all </w:t>
            </w:r>
            <w:r w:rsidR="007D5369">
              <w:t xml:space="preserve">used for a receipt </w:t>
            </w:r>
            <w:r w:rsidR="00DB540A">
              <w:t xml:space="preserve">for the purchased food and </w:t>
            </w:r>
            <w:r w:rsidR="007D5369">
              <w:t>drinks.</w:t>
            </w:r>
          </w:p>
        </w:tc>
        <w:tc>
          <w:tcPr>
            <w:tcW w:w="2552" w:type="dxa"/>
          </w:tcPr>
          <w:p w:rsidR="00F51855" w:rsidRDefault="007D5369" w:rsidP="00F51855">
            <w:r>
              <w:t xml:space="preserve">Bar staff print out a </w:t>
            </w:r>
            <w:r w:rsidR="00DB540A">
              <w:t>receipt for the purchased food and drinks.</w:t>
            </w:r>
          </w:p>
          <w:p w:rsidR="00DB540A" w:rsidRDefault="00DB540A" w:rsidP="00F51855">
            <w:r>
              <w:t>The client then signs said receipt.</w:t>
            </w:r>
          </w:p>
          <w:p w:rsidR="00DB540A" w:rsidRDefault="00DB540A" w:rsidP="00F51855">
            <w:r>
              <w:t>The bar staff pass the signed receipt to the duty receptionist who enters the information onto the clients record for checkout.</w:t>
            </w:r>
          </w:p>
        </w:tc>
        <w:tc>
          <w:tcPr>
            <w:tcW w:w="2268" w:type="dxa"/>
          </w:tcPr>
          <w:p w:rsidR="00F51855" w:rsidRDefault="00C2024F" w:rsidP="00F51855">
            <w:r>
              <w:t xml:space="preserve">Point of sales terminal used to print our receipts. </w:t>
            </w:r>
          </w:p>
          <w:p w:rsidR="00946505" w:rsidRDefault="00946505" w:rsidP="00F51855"/>
          <w:p w:rsidR="005D5D4E" w:rsidRDefault="00946505" w:rsidP="00F51855">
            <w:r>
              <w:t>Reception computer used to enter receipt details onto the clients record in the database.</w:t>
            </w:r>
          </w:p>
        </w:tc>
        <w:tc>
          <w:tcPr>
            <w:tcW w:w="1880" w:type="dxa"/>
          </w:tcPr>
          <w:p w:rsidR="00F51855" w:rsidRDefault="00E67FA0" w:rsidP="00710549">
            <w:r>
              <w:t>Microsoft Access is used to store receipt informat</w:t>
            </w:r>
            <w:r w:rsidR="00710549">
              <w:t xml:space="preserve">ion onto the client’s record </w:t>
            </w:r>
            <w:r>
              <w:t>to create a final invoice.</w:t>
            </w:r>
          </w:p>
        </w:tc>
        <w:tc>
          <w:tcPr>
            <w:tcW w:w="2688" w:type="dxa"/>
          </w:tcPr>
          <w:p w:rsidR="00F51855" w:rsidRDefault="00F51855" w:rsidP="00F51855"/>
        </w:tc>
      </w:tr>
      <w:tr w:rsidR="00F51855" w:rsidTr="008A365C">
        <w:trPr>
          <w:trHeight w:val="323"/>
        </w:trPr>
        <w:tc>
          <w:tcPr>
            <w:tcW w:w="2135" w:type="dxa"/>
            <w:shd w:val="clear" w:color="auto" w:fill="7F7F7F" w:themeFill="text1" w:themeFillTint="80"/>
          </w:tcPr>
          <w:p w:rsidR="00F51855" w:rsidRPr="001A3C58" w:rsidRDefault="00F51855" w:rsidP="00F51855">
            <w:pPr>
              <w:rPr>
                <w:b/>
                <w:color w:val="F2F2F2" w:themeColor="background1" w:themeShade="F2"/>
              </w:rPr>
            </w:pPr>
            <w:r>
              <w:rPr>
                <w:b/>
                <w:color w:val="F2F2F2" w:themeColor="background1" w:themeShade="F2"/>
              </w:rPr>
              <w:t>Checkout System</w:t>
            </w:r>
          </w:p>
        </w:tc>
        <w:tc>
          <w:tcPr>
            <w:tcW w:w="2651" w:type="dxa"/>
          </w:tcPr>
          <w:p w:rsidR="00F51855" w:rsidRDefault="00436874" w:rsidP="00F51855">
            <w:r>
              <w:t>Number of nights stayed.</w:t>
            </w:r>
          </w:p>
          <w:p w:rsidR="00436874" w:rsidRDefault="00436874" w:rsidP="00F51855">
            <w:r>
              <w:t>Extra’s the client has purchased.</w:t>
            </w:r>
          </w:p>
          <w:p w:rsidR="00436874" w:rsidRDefault="00436874" w:rsidP="00F51855">
            <w:r>
              <w:t>Any bar or restaurant receipts. All this data is used to create a final invoice.</w:t>
            </w:r>
          </w:p>
        </w:tc>
        <w:tc>
          <w:tcPr>
            <w:tcW w:w="2552" w:type="dxa"/>
          </w:tcPr>
          <w:p w:rsidR="00F51855" w:rsidRDefault="00FE2C24" w:rsidP="00F51855">
            <w:r>
              <w:t>Receptionist creates the final invoice which will have a total for the client to pay.</w:t>
            </w:r>
          </w:p>
          <w:p w:rsidR="00FE2C24" w:rsidRDefault="00FE2C24" w:rsidP="00F51855"/>
          <w:p w:rsidR="00FE2C24" w:rsidRDefault="00FE2C24" w:rsidP="00F51855">
            <w:r>
              <w:t>The business clients sign the invoice so the hotel can store it for audit purposes.</w:t>
            </w:r>
          </w:p>
        </w:tc>
        <w:tc>
          <w:tcPr>
            <w:tcW w:w="2268" w:type="dxa"/>
          </w:tcPr>
          <w:p w:rsidR="00F51855" w:rsidRDefault="00560D7A" w:rsidP="00F51855">
            <w:r>
              <w:t xml:space="preserve">Reception computer </w:t>
            </w:r>
            <w:r w:rsidR="00B32D25">
              <w:t>used to produce a final invoice.</w:t>
            </w:r>
          </w:p>
        </w:tc>
        <w:tc>
          <w:tcPr>
            <w:tcW w:w="1880" w:type="dxa"/>
          </w:tcPr>
          <w:p w:rsidR="00F51855" w:rsidRDefault="00E75EB0" w:rsidP="00F51855">
            <w:r>
              <w:t>Microsoft access used to create the final invoice.</w:t>
            </w:r>
          </w:p>
        </w:tc>
        <w:tc>
          <w:tcPr>
            <w:tcW w:w="2688" w:type="dxa"/>
          </w:tcPr>
          <w:p w:rsidR="00F51855" w:rsidRDefault="00E95D0A" w:rsidP="00F51855">
            <w:r>
              <w:t>Internet is used when the payment is made by the client.</w:t>
            </w:r>
          </w:p>
        </w:tc>
      </w:tr>
    </w:tbl>
    <w:p w:rsidR="00734786" w:rsidRDefault="00734786" w:rsidP="00734786">
      <w:pPr>
        <w:rPr>
          <w:rFonts w:asciiTheme="majorHAnsi" w:eastAsiaTheme="majorEastAsia" w:hAnsiTheme="majorHAnsi" w:cstheme="majorBidi"/>
          <w:b/>
          <w:bCs/>
          <w:color w:val="000000" w:themeColor="text1"/>
          <w:sz w:val="28"/>
          <w:szCs w:val="28"/>
        </w:rPr>
      </w:pPr>
    </w:p>
    <w:p w:rsidR="00734786" w:rsidRDefault="00734786" w:rsidP="00734786">
      <w:pPr>
        <w:rPr>
          <w:rFonts w:asciiTheme="majorHAnsi" w:eastAsiaTheme="majorEastAsia" w:hAnsiTheme="majorHAnsi" w:cstheme="majorBidi"/>
          <w:color w:val="000000" w:themeColor="text1"/>
          <w:sz w:val="28"/>
          <w:szCs w:val="28"/>
        </w:rPr>
      </w:pPr>
    </w:p>
    <w:p w:rsidR="00AA3B1B" w:rsidRDefault="00734786" w:rsidP="00CB5B17">
      <w:pPr>
        <w:pStyle w:val="Heading1"/>
      </w:pPr>
      <w:r>
        <w:lastRenderedPageBreak/>
        <w:t>Functions of Information Systems</w:t>
      </w:r>
    </w:p>
    <w:tbl>
      <w:tblPr>
        <w:tblStyle w:val="TableGrid"/>
        <w:tblW w:w="0" w:type="auto"/>
        <w:tblLook w:val="04A0" w:firstRow="1" w:lastRow="0" w:firstColumn="1" w:lastColumn="0" w:noHBand="0" w:noVBand="1"/>
      </w:tblPr>
      <w:tblGrid>
        <w:gridCol w:w="2235"/>
        <w:gridCol w:w="2126"/>
        <w:gridCol w:w="1713"/>
        <w:gridCol w:w="1831"/>
        <w:gridCol w:w="1559"/>
        <w:gridCol w:w="2685"/>
        <w:gridCol w:w="2025"/>
      </w:tblGrid>
      <w:tr w:rsidR="00605EF0" w:rsidTr="00BA54FD">
        <w:tc>
          <w:tcPr>
            <w:tcW w:w="2235" w:type="dxa"/>
            <w:shd w:val="clear" w:color="auto" w:fill="262626" w:themeFill="text1" w:themeFillTint="D9"/>
          </w:tcPr>
          <w:p w:rsidR="00605EF0" w:rsidRPr="00134C87" w:rsidRDefault="00605EF0" w:rsidP="00734786">
            <w:pPr>
              <w:rPr>
                <w:b/>
                <w:color w:val="2E74B5" w:themeColor="accent1" w:themeShade="BF"/>
              </w:rPr>
            </w:pPr>
            <w:r w:rsidRPr="00134C87">
              <w:rPr>
                <w:b/>
                <w:color w:val="2E74B5" w:themeColor="accent1" w:themeShade="BF"/>
                <w:sz w:val="24"/>
              </w:rPr>
              <w:t>System</w:t>
            </w:r>
          </w:p>
        </w:tc>
        <w:tc>
          <w:tcPr>
            <w:tcW w:w="2126"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Input</w:t>
            </w:r>
          </w:p>
        </w:tc>
        <w:tc>
          <w:tcPr>
            <w:tcW w:w="1713"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Storage</w:t>
            </w:r>
          </w:p>
        </w:tc>
        <w:tc>
          <w:tcPr>
            <w:tcW w:w="1831"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Processing</w:t>
            </w:r>
          </w:p>
        </w:tc>
        <w:tc>
          <w:tcPr>
            <w:tcW w:w="1559" w:type="dxa"/>
            <w:shd w:val="clear" w:color="auto" w:fill="262626" w:themeFill="text1" w:themeFillTint="D9"/>
          </w:tcPr>
          <w:p w:rsidR="00605EF0" w:rsidRPr="00134C87" w:rsidRDefault="00134C87" w:rsidP="00734786">
            <w:pPr>
              <w:rPr>
                <w:b/>
                <w:color w:val="2E74B5" w:themeColor="accent1" w:themeShade="BF"/>
              </w:rPr>
            </w:pPr>
            <w:r>
              <w:rPr>
                <w:b/>
                <w:color w:val="2E74B5" w:themeColor="accent1" w:themeShade="BF"/>
              </w:rPr>
              <w:t>Output</w:t>
            </w:r>
          </w:p>
        </w:tc>
        <w:tc>
          <w:tcPr>
            <w:tcW w:w="2685" w:type="dxa"/>
            <w:shd w:val="clear" w:color="auto" w:fill="262626" w:themeFill="text1" w:themeFillTint="D9"/>
          </w:tcPr>
          <w:p w:rsidR="00605EF0" w:rsidRPr="00134C87" w:rsidRDefault="00F06322" w:rsidP="00734786">
            <w:pPr>
              <w:rPr>
                <w:b/>
                <w:color w:val="2E74B5" w:themeColor="accent1" w:themeShade="BF"/>
              </w:rPr>
            </w:pPr>
            <w:r>
              <w:rPr>
                <w:b/>
                <w:color w:val="2E74B5" w:themeColor="accent1" w:themeShade="BF"/>
              </w:rPr>
              <w:t>Control and Feedback loops</w:t>
            </w:r>
          </w:p>
        </w:tc>
        <w:tc>
          <w:tcPr>
            <w:tcW w:w="2025" w:type="dxa"/>
            <w:shd w:val="clear" w:color="auto" w:fill="262626" w:themeFill="text1" w:themeFillTint="D9"/>
          </w:tcPr>
          <w:p w:rsidR="00605EF0" w:rsidRPr="00134C87" w:rsidRDefault="00A562A4" w:rsidP="00734786">
            <w:pPr>
              <w:rPr>
                <w:b/>
                <w:color w:val="2E74B5" w:themeColor="accent1" w:themeShade="BF"/>
              </w:rPr>
            </w:pPr>
            <w:r>
              <w:rPr>
                <w:b/>
                <w:color w:val="2E74B5" w:themeColor="accent1" w:themeShade="BF"/>
              </w:rPr>
              <w:t>Closed and open systems</w:t>
            </w:r>
          </w:p>
        </w:tc>
      </w:tr>
      <w:tr w:rsidR="00605EF0" w:rsidTr="00BA54FD">
        <w:tc>
          <w:tcPr>
            <w:tcW w:w="2235" w:type="dxa"/>
            <w:shd w:val="clear" w:color="auto" w:fill="7F7F7F" w:themeFill="text1" w:themeFillTint="80"/>
          </w:tcPr>
          <w:p w:rsidR="00605EF0" w:rsidRDefault="00605EF0" w:rsidP="00734786">
            <w:r>
              <w:rPr>
                <w:b/>
                <w:color w:val="F2F2F2" w:themeColor="background1" w:themeShade="F2"/>
              </w:rPr>
              <w:t>Reservation System</w:t>
            </w:r>
          </w:p>
        </w:tc>
        <w:tc>
          <w:tcPr>
            <w:tcW w:w="2126" w:type="dxa"/>
          </w:tcPr>
          <w:p w:rsidR="00BA54FD" w:rsidRDefault="00BA54FD" w:rsidP="00BA54FD">
            <w:r>
              <w:t>Customer Name.</w:t>
            </w:r>
          </w:p>
          <w:p w:rsidR="00BA54FD" w:rsidRDefault="00BA54FD" w:rsidP="00BA54FD">
            <w:r>
              <w:t>Customer Address.</w:t>
            </w:r>
          </w:p>
          <w:p w:rsidR="00BA54FD" w:rsidRDefault="00BA54FD" w:rsidP="00BA54FD">
            <w:r>
              <w:t>Customer Bank Details.</w:t>
            </w:r>
          </w:p>
          <w:p w:rsidR="00605EF0" w:rsidRDefault="00BA54FD" w:rsidP="00BA54FD">
            <w:r>
              <w:t>How long the customer wants to stay.</w:t>
            </w:r>
          </w:p>
          <w:p w:rsidR="00F20956" w:rsidRDefault="00F20956" w:rsidP="00BA54FD">
            <w:r>
              <w:t>Type of room the customer wants.</w:t>
            </w:r>
          </w:p>
          <w:p w:rsidR="007E2E12" w:rsidRDefault="007E2E12" w:rsidP="00BA54FD">
            <w:r>
              <w:t>Amount of rooms available.</w:t>
            </w:r>
          </w:p>
        </w:tc>
        <w:tc>
          <w:tcPr>
            <w:tcW w:w="1713" w:type="dxa"/>
          </w:tcPr>
          <w:p w:rsidR="00605EF0" w:rsidRDefault="00F20956" w:rsidP="00734786">
            <w:r>
              <w:t>Microsoft Access Database</w:t>
            </w:r>
          </w:p>
        </w:tc>
        <w:tc>
          <w:tcPr>
            <w:tcW w:w="1831" w:type="dxa"/>
          </w:tcPr>
          <w:p w:rsidR="00605EF0" w:rsidRDefault="003D38FE" w:rsidP="00734786">
            <w:r>
              <w:t>Room is marked on the database as taken and thus no l</w:t>
            </w:r>
            <w:r w:rsidR="008C002C">
              <w:t xml:space="preserve">onger available to anyone else. </w:t>
            </w:r>
            <w:r>
              <w:t xml:space="preserve"> </w:t>
            </w:r>
          </w:p>
          <w:p w:rsidR="008940AC" w:rsidRDefault="009123A3" w:rsidP="00734786">
            <w:r>
              <w:t>Updating database with client information.</w:t>
            </w:r>
          </w:p>
          <w:p w:rsidR="003E2885" w:rsidRDefault="003E2885" w:rsidP="00734786">
            <w:r>
              <w:t>Generate unique reference number.</w:t>
            </w:r>
          </w:p>
        </w:tc>
        <w:tc>
          <w:tcPr>
            <w:tcW w:w="1559" w:type="dxa"/>
          </w:tcPr>
          <w:p w:rsidR="00605EF0" w:rsidRDefault="003E2885" w:rsidP="003E2885">
            <w:r>
              <w:t xml:space="preserve"> </w:t>
            </w:r>
            <w:r w:rsidR="00D80A7B">
              <w:t xml:space="preserve">Confirmation Letter. </w:t>
            </w:r>
          </w:p>
          <w:p w:rsidR="00D80A7B" w:rsidRDefault="00D80A7B" w:rsidP="003E2885"/>
        </w:tc>
        <w:tc>
          <w:tcPr>
            <w:tcW w:w="2685" w:type="dxa"/>
          </w:tcPr>
          <w:p w:rsidR="00605EF0" w:rsidRDefault="00696D7B" w:rsidP="00734786">
            <w:r>
              <w:t>Rooms are marked as not available for the duration of the clients stay, rooms are then marked as available again after the client stay is finished.</w:t>
            </w:r>
            <w:r w:rsidR="00382C0C">
              <w:t xml:space="preserve"> This process is repeated each time the reservation system Is used.</w:t>
            </w:r>
          </w:p>
        </w:tc>
        <w:tc>
          <w:tcPr>
            <w:tcW w:w="2025" w:type="dxa"/>
          </w:tcPr>
          <w:p w:rsidR="00605EF0" w:rsidRDefault="00CC52D0" w:rsidP="00734786">
            <w:r>
              <w:t>This is an open system because it provides information for use in other information systems such as the Registration system, billing and checkout systems.</w:t>
            </w:r>
          </w:p>
        </w:tc>
      </w:tr>
      <w:tr w:rsidR="00DE65D7" w:rsidTr="00BA54FD">
        <w:tc>
          <w:tcPr>
            <w:tcW w:w="2235" w:type="dxa"/>
            <w:shd w:val="clear" w:color="auto" w:fill="7F7F7F" w:themeFill="text1" w:themeFillTint="80"/>
          </w:tcPr>
          <w:p w:rsidR="00DE65D7" w:rsidRPr="001A3C58" w:rsidRDefault="00DE65D7" w:rsidP="00DE65D7">
            <w:pPr>
              <w:rPr>
                <w:b/>
                <w:color w:val="F2F2F2" w:themeColor="background1" w:themeShade="F2"/>
              </w:rPr>
            </w:pPr>
            <w:r>
              <w:rPr>
                <w:b/>
                <w:color w:val="F2F2F2" w:themeColor="background1" w:themeShade="F2"/>
              </w:rPr>
              <w:t>Registration System</w:t>
            </w:r>
          </w:p>
        </w:tc>
        <w:tc>
          <w:tcPr>
            <w:tcW w:w="2126" w:type="dxa"/>
          </w:tcPr>
          <w:p w:rsidR="00DE65D7" w:rsidRDefault="00DE65D7" w:rsidP="00DE65D7">
            <w:r>
              <w:t>Client Name,</w:t>
            </w:r>
          </w:p>
          <w:p w:rsidR="00DE65D7" w:rsidRDefault="00DE65D7" w:rsidP="00DE65D7">
            <w:r>
              <w:t>Client Stay Duration,</w:t>
            </w:r>
          </w:p>
          <w:p w:rsidR="00DE65D7" w:rsidRDefault="00DE65D7" w:rsidP="00DE65D7">
            <w:r>
              <w:t>Room Number,</w:t>
            </w:r>
          </w:p>
          <w:p w:rsidR="00DE65D7" w:rsidRDefault="00DE65D7" w:rsidP="00DE65D7">
            <w:r>
              <w:t>Room Passkey,</w:t>
            </w:r>
          </w:p>
          <w:p w:rsidR="00DE65D7" w:rsidRDefault="00DE65D7" w:rsidP="00DE65D7">
            <w:r>
              <w:t>Client ID</w:t>
            </w:r>
          </w:p>
        </w:tc>
        <w:tc>
          <w:tcPr>
            <w:tcW w:w="1713" w:type="dxa"/>
          </w:tcPr>
          <w:p w:rsidR="00DE65D7" w:rsidRDefault="00DE65D7" w:rsidP="00DE65D7">
            <w:r>
              <w:t>Microsoft Access Database</w:t>
            </w:r>
          </w:p>
        </w:tc>
        <w:tc>
          <w:tcPr>
            <w:tcW w:w="1831" w:type="dxa"/>
          </w:tcPr>
          <w:p w:rsidR="00DE65D7" w:rsidRDefault="00DE65D7" w:rsidP="00DE65D7">
            <w:r>
              <w:t>The input is processed to produce a room key for the client.</w:t>
            </w:r>
          </w:p>
        </w:tc>
        <w:tc>
          <w:tcPr>
            <w:tcW w:w="1559" w:type="dxa"/>
          </w:tcPr>
          <w:p w:rsidR="00DE65D7" w:rsidRDefault="00DE65D7" w:rsidP="00DE65D7">
            <w:r>
              <w:t>Printed room card (2 parts)</w:t>
            </w:r>
          </w:p>
        </w:tc>
        <w:tc>
          <w:tcPr>
            <w:tcW w:w="2685" w:type="dxa"/>
          </w:tcPr>
          <w:p w:rsidR="00DE65D7" w:rsidRDefault="00DE65D7" w:rsidP="00DE65D7">
            <w:r>
              <w:t>None</w:t>
            </w:r>
          </w:p>
        </w:tc>
        <w:tc>
          <w:tcPr>
            <w:tcW w:w="2025" w:type="dxa"/>
          </w:tcPr>
          <w:p w:rsidR="00DE65D7" w:rsidRDefault="00DE65D7" w:rsidP="00DE65D7">
            <w:r>
              <w:t>This is an open system as it uses information gathered directly from the Reservation system. It will also be used along with billing and the checkout system as any extra’s purchased by the client are added to the clients account by use of the card this system produces.</w:t>
            </w:r>
          </w:p>
          <w:p w:rsidR="00DE65D7" w:rsidRDefault="00DE65D7" w:rsidP="00DE65D7"/>
        </w:tc>
      </w:tr>
      <w:tr w:rsidR="00DE65D7" w:rsidTr="005C5B9E">
        <w:tc>
          <w:tcPr>
            <w:tcW w:w="2235" w:type="dxa"/>
            <w:shd w:val="clear" w:color="auto" w:fill="000000" w:themeFill="text1"/>
          </w:tcPr>
          <w:p w:rsidR="00DE65D7" w:rsidRPr="00134C87" w:rsidRDefault="00DE65D7" w:rsidP="00DE65D7">
            <w:pPr>
              <w:rPr>
                <w:b/>
                <w:color w:val="2E74B5" w:themeColor="accent1" w:themeShade="BF"/>
              </w:rPr>
            </w:pPr>
            <w:r w:rsidRPr="00134C87">
              <w:rPr>
                <w:b/>
                <w:color w:val="2E74B5" w:themeColor="accent1" w:themeShade="BF"/>
                <w:sz w:val="24"/>
              </w:rPr>
              <w:lastRenderedPageBreak/>
              <w:t>System</w:t>
            </w:r>
          </w:p>
        </w:tc>
        <w:tc>
          <w:tcPr>
            <w:tcW w:w="2126"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Input</w:t>
            </w:r>
          </w:p>
        </w:tc>
        <w:tc>
          <w:tcPr>
            <w:tcW w:w="1713"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Storage</w:t>
            </w:r>
          </w:p>
        </w:tc>
        <w:tc>
          <w:tcPr>
            <w:tcW w:w="1831"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Processing</w:t>
            </w:r>
          </w:p>
        </w:tc>
        <w:tc>
          <w:tcPr>
            <w:tcW w:w="1559"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Output</w:t>
            </w:r>
          </w:p>
        </w:tc>
        <w:tc>
          <w:tcPr>
            <w:tcW w:w="2685"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Control and Feedback loops</w:t>
            </w:r>
          </w:p>
        </w:tc>
        <w:tc>
          <w:tcPr>
            <w:tcW w:w="2025" w:type="dxa"/>
            <w:shd w:val="clear" w:color="auto" w:fill="000000" w:themeFill="text1"/>
          </w:tcPr>
          <w:p w:rsidR="00DE65D7" w:rsidRPr="00134C87" w:rsidRDefault="00DE65D7" w:rsidP="00DE65D7">
            <w:pPr>
              <w:rPr>
                <w:b/>
                <w:color w:val="2E74B5" w:themeColor="accent1" w:themeShade="BF"/>
              </w:rPr>
            </w:pPr>
            <w:r>
              <w:rPr>
                <w:b/>
                <w:color w:val="2E74B5" w:themeColor="accent1" w:themeShade="BF"/>
              </w:rPr>
              <w:t>Closed and open systems</w:t>
            </w:r>
          </w:p>
        </w:tc>
      </w:tr>
      <w:tr w:rsidR="00DE65D7" w:rsidTr="00BA54FD">
        <w:tc>
          <w:tcPr>
            <w:tcW w:w="2235" w:type="dxa"/>
            <w:shd w:val="clear" w:color="auto" w:fill="7F7F7F" w:themeFill="text1" w:themeFillTint="80"/>
          </w:tcPr>
          <w:p w:rsidR="00DE65D7" w:rsidRPr="001A3C58" w:rsidRDefault="00DE65D7" w:rsidP="00DE65D7">
            <w:pPr>
              <w:rPr>
                <w:b/>
                <w:color w:val="F2F2F2" w:themeColor="background1" w:themeShade="F2"/>
              </w:rPr>
            </w:pPr>
            <w:r>
              <w:rPr>
                <w:b/>
                <w:color w:val="F2F2F2" w:themeColor="background1" w:themeShade="F2"/>
              </w:rPr>
              <w:t>Billing System</w:t>
            </w:r>
          </w:p>
        </w:tc>
        <w:tc>
          <w:tcPr>
            <w:tcW w:w="2126" w:type="dxa"/>
          </w:tcPr>
          <w:p w:rsidR="00DE65D7" w:rsidRDefault="00DE65D7" w:rsidP="00DE65D7">
            <w:r>
              <w:t>Purchased Item ID such as food or drinks,</w:t>
            </w:r>
          </w:p>
          <w:p w:rsidR="00DE65D7" w:rsidRDefault="00DE65D7" w:rsidP="00DE65D7">
            <w:r>
              <w:t>Amount purchased,</w:t>
            </w:r>
          </w:p>
          <w:p w:rsidR="00DE65D7" w:rsidRDefault="00DE65D7" w:rsidP="00DE65D7">
            <w:r>
              <w:t>Any Extra’s,</w:t>
            </w:r>
          </w:p>
        </w:tc>
        <w:tc>
          <w:tcPr>
            <w:tcW w:w="1713" w:type="dxa"/>
          </w:tcPr>
          <w:p w:rsidR="00DE65D7" w:rsidRDefault="00DE65D7" w:rsidP="00DE65D7">
            <w:r>
              <w:t>Microsoft Access Database</w:t>
            </w:r>
          </w:p>
        </w:tc>
        <w:tc>
          <w:tcPr>
            <w:tcW w:w="1831" w:type="dxa"/>
          </w:tcPr>
          <w:p w:rsidR="00DE65D7" w:rsidRDefault="00654D95" w:rsidP="00DE65D7">
            <w:r>
              <w:t xml:space="preserve">POS terminal processes the food and drinks purchased to print a receipt. </w:t>
            </w:r>
          </w:p>
        </w:tc>
        <w:tc>
          <w:tcPr>
            <w:tcW w:w="1559" w:type="dxa"/>
          </w:tcPr>
          <w:p w:rsidR="00DE65D7" w:rsidRDefault="00654D95" w:rsidP="00DE65D7">
            <w:r>
              <w:t xml:space="preserve">Printed and signed </w:t>
            </w:r>
            <w:r w:rsidR="00EE2C66">
              <w:t xml:space="preserve">purchase </w:t>
            </w:r>
            <w:r>
              <w:t xml:space="preserve">receipts. </w:t>
            </w:r>
          </w:p>
        </w:tc>
        <w:tc>
          <w:tcPr>
            <w:tcW w:w="2685" w:type="dxa"/>
          </w:tcPr>
          <w:p w:rsidR="00DE65D7" w:rsidRDefault="007B7ADE" w:rsidP="00DE65D7">
            <w:r>
              <w:t>None</w:t>
            </w:r>
          </w:p>
        </w:tc>
        <w:tc>
          <w:tcPr>
            <w:tcW w:w="2025" w:type="dxa"/>
          </w:tcPr>
          <w:p w:rsidR="00DE65D7" w:rsidRDefault="00BD65EF" w:rsidP="00DE65D7">
            <w:r>
              <w:t>This is an open system as the receipts are used to produce a final invoice which is handled by the system below (Checkout system)</w:t>
            </w:r>
            <w:r w:rsidR="005772DD">
              <w:t>.</w:t>
            </w:r>
            <w:r>
              <w:t xml:space="preserve"> </w:t>
            </w:r>
          </w:p>
        </w:tc>
      </w:tr>
      <w:tr w:rsidR="00F53A69" w:rsidTr="00BA54FD">
        <w:tc>
          <w:tcPr>
            <w:tcW w:w="2235" w:type="dxa"/>
            <w:shd w:val="clear" w:color="auto" w:fill="7F7F7F" w:themeFill="text1" w:themeFillTint="80"/>
          </w:tcPr>
          <w:p w:rsidR="00F53A69" w:rsidRPr="001A3C58" w:rsidRDefault="00F53A69" w:rsidP="00F53A69">
            <w:pPr>
              <w:rPr>
                <w:b/>
                <w:color w:val="F2F2F2" w:themeColor="background1" w:themeShade="F2"/>
              </w:rPr>
            </w:pPr>
            <w:r>
              <w:rPr>
                <w:b/>
                <w:color w:val="F2F2F2" w:themeColor="background1" w:themeShade="F2"/>
              </w:rPr>
              <w:t>Checkout System</w:t>
            </w:r>
          </w:p>
        </w:tc>
        <w:tc>
          <w:tcPr>
            <w:tcW w:w="2126" w:type="dxa"/>
          </w:tcPr>
          <w:p w:rsidR="00F53A69" w:rsidRDefault="00F53A69" w:rsidP="00F53A69">
            <w:r>
              <w:t>Purchased Receipts,</w:t>
            </w:r>
          </w:p>
          <w:p w:rsidR="00F53A69" w:rsidRDefault="00F53A69" w:rsidP="00F53A69">
            <w:r>
              <w:t>Nights stayed,</w:t>
            </w:r>
          </w:p>
          <w:p w:rsidR="00F53A69" w:rsidRDefault="00F53A69" w:rsidP="00F53A69">
            <w:r>
              <w:t xml:space="preserve">Price of room per night, </w:t>
            </w:r>
          </w:p>
          <w:p w:rsidR="00F53A69" w:rsidRDefault="00F53A69" w:rsidP="00F53A69"/>
        </w:tc>
        <w:tc>
          <w:tcPr>
            <w:tcW w:w="1713" w:type="dxa"/>
          </w:tcPr>
          <w:p w:rsidR="00F53A69" w:rsidRDefault="00F53A69" w:rsidP="00F53A69">
            <w:r>
              <w:t>Microsoft Access Database</w:t>
            </w:r>
          </w:p>
        </w:tc>
        <w:tc>
          <w:tcPr>
            <w:tcW w:w="1831" w:type="dxa"/>
          </w:tcPr>
          <w:p w:rsidR="00F53A69" w:rsidRDefault="00C06B1D" w:rsidP="00F53A69">
            <w:r>
              <w:t>All the input is processed to calculate a final total the client has to pay.</w:t>
            </w:r>
          </w:p>
        </w:tc>
        <w:tc>
          <w:tcPr>
            <w:tcW w:w="1559" w:type="dxa"/>
          </w:tcPr>
          <w:p w:rsidR="00F53A69" w:rsidRDefault="00417DAF" w:rsidP="00F53A69">
            <w:r>
              <w:t>Final Invoice.</w:t>
            </w:r>
          </w:p>
        </w:tc>
        <w:tc>
          <w:tcPr>
            <w:tcW w:w="2685" w:type="dxa"/>
          </w:tcPr>
          <w:p w:rsidR="00F53A69" w:rsidRDefault="00284BB7" w:rsidP="00F53A69">
            <w:r>
              <w:t>None</w:t>
            </w:r>
          </w:p>
        </w:tc>
        <w:tc>
          <w:tcPr>
            <w:tcW w:w="2025" w:type="dxa"/>
          </w:tcPr>
          <w:p w:rsidR="00F53A69" w:rsidRDefault="00284BB7" w:rsidP="00F53A69">
            <w:r>
              <w:t xml:space="preserve">This is an open system as it works along with the other systems in this table to produce the final invoice at the end of the clients stay. </w:t>
            </w:r>
          </w:p>
        </w:tc>
      </w:tr>
    </w:tbl>
    <w:p w:rsidR="00922392" w:rsidRDefault="00922392" w:rsidP="00734786"/>
    <w:p w:rsidR="00922392" w:rsidRDefault="00922392" w:rsidP="00922392">
      <w:r>
        <w:br w:type="page"/>
      </w:r>
    </w:p>
    <w:p w:rsidR="00734786" w:rsidRDefault="00B13DFD" w:rsidP="00B13DFD">
      <w:pPr>
        <w:pStyle w:val="Title"/>
      </w:pPr>
      <w:r>
        <w:lastRenderedPageBreak/>
        <w:t>Informatio</w:t>
      </w:r>
      <w:r w:rsidR="00F877A1">
        <w:t>n S</w:t>
      </w:r>
      <w:r>
        <w:t>ystems used in the Salchester Arms Hotel</w:t>
      </w:r>
    </w:p>
    <w:tbl>
      <w:tblPr>
        <w:tblStyle w:val="TableGrid"/>
        <w:tblW w:w="0" w:type="auto"/>
        <w:tblLook w:val="04A0" w:firstRow="1" w:lastRow="0" w:firstColumn="1" w:lastColumn="0" w:noHBand="0" w:noVBand="1"/>
      </w:tblPr>
      <w:tblGrid>
        <w:gridCol w:w="2093"/>
        <w:gridCol w:w="2268"/>
        <w:gridCol w:w="2693"/>
        <w:gridCol w:w="2126"/>
        <w:gridCol w:w="2410"/>
        <w:gridCol w:w="2552"/>
      </w:tblGrid>
      <w:tr w:rsidR="00486025" w:rsidTr="00350D37">
        <w:tc>
          <w:tcPr>
            <w:tcW w:w="2093"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Type of information system</w:t>
            </w:r>
          </w:p>
        </w:tc>
        <w:tc>
          <w:tcPr>
            <w:tcW w:w="2268"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Data used</w:t>
            </w:r>
          </w:p>
        </w:tc>
        <w:tc>
          <w:tcPr>
            <w:tcW w:w="2693"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Who uses it</w:t>
            </w:r>
          </w:p>
        </w:tc>
        <w:tc>
          <w:tcPr>
            <w:tcW w:w="2126"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What information is produced</w:t>
            </w:r>
          </w:p>
        </w:tc>
        <w:tc>
          <w:tcPr>
            <w:tcW w:w="2410"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Benefits</w:t>
            </w:r>
          </w:p>
        </w:tc>
        <w:tc>
          <w:tcPr>
            <w:tcW w:w="2552" w:type="dxa"/>
            <w:shd w:val="clear" w:color="auto" w:fill="595959" w:themeFill="text1" w:themeFillTint="A6"/>
          </w:tcPr>
          <w:p w:rsidR="009E6152" w:rsidRPr="00243111" w:rsidRDefault="009E6152" w:rsidP="00B6227A">
            <w:pPr>
              <w:rPr>
                <w:rFonts w:ascii="Arial" w:hAnsi="Arial" w:cs="Arial"/>
                <w:b/>
                <w:color w:val="FFFFFF" w:themeColor="background1"/>
                <w:sz w:val="24"/>
                <w:szCs w:val="24"/>
              </w:rPr>
            </w:pPr>
            <w:r w:rsidRPr="00243111">
              <w:rPr>
                <w:rFonts w:ascii="Arial" w:hAnsi="Arial" w:cs="Arial"/>
                <w:b/>
                <w:color w:val="FFFFFF" w:themeColor="background1"/>
                <w:sz w:val="24"/>
                <w:szCs w:val="24"/>
              </w:rPr>
              <w:t>Effectiveness</w:t>
            </w:r>
          </w:p>
        </w:tc>
      </w:tr>
      <w:tr w:rsidR="004130BF" w:rsidTr="004218C1">
        <w:tc>
          <w:tcPr>
            <w:tcW w:w="2093" w:type="dxa"/>
          </w:tcPr>
          <w:p w:rsidR="004130BF" w:rsidRPr="007141B9" w:rsidRDefault="004130BF" w:rsidP="00B6227A">
            <w:pPr>
              <w:rPr>
                <w:rFonts w:cs="Arial"/>
              </w:rPr>
            </w:pPr>
            <w:r w:rsidRPr="007141B9">
              <w:rPr>
                <w:rFonts w:cs="Arial"/>
              </w:rPr>
              <w:t>Reservation System</w:t>
            </w:r>
          </w:p>
        </w:tc>
        <w:tc>
          <w:tcPr>
            <w:tcW w:w="2268" w:type="dxa"/>
          </w:tcPr>
          <w:p w:rsidR="004218C1" w:rsidRPr="007141B9" w:rsidRDefault="004218C1" w:rsidP="004218C1">
            <w:r w:rsidRPr="007141B9">
              <w:t>Customer Name,</w:t>
            </w:r>
          </w:p>
          <w:p w:rsidR="004218C1" w:rsidRPr="007141B9" w:rsidRDefault="004218C1" w:rsidP="004218C1">
            <w:r w:rsidRPr="007141B9">
              <w:t>Customer Address,</w:t>
            </w:r>
          </w:p>
          <w:p w:rsidR="004218C1" w:rsidRPr="007141B9" w:rsidRDefault="004218C1" w:rsidP="004218C1">
            <w:r w:rsidRPr="007141B9">
              <w:t>Customer Bank Details,</w:t>
            </w:r>
          </w:p>
          <w:p w:rsidR="004218C1" w:rsidRPr="007141B9" w:rsidRDefault="004218C1" w:rsidP="004218C1">
            <w:r w:rsidRPr="007141B9">
              <w:t>How long the customer wants to stay, what size room they desire, All details used in creating a new booking.</w:t>
            </w:r>
          </w:p>
          <w:p w:rsidR="004218C1" w:rsidRPr="007141B9" w:rsidRDefault="004218C1" w:rsidP="004218C1">
            <w:r w:rsidRPr="007141B9">
              <w:t>Company ID used for record storing.</w:t>
            </w:r>
          </w:p>
          <w:p w:rsidR="004130BF" w:rsidRPr="007141B9" w:rsidRDefault="004218C1" w:rsidP="004218C1">
            <w:pPr>
              <w:rPr>
                <w:rFonts w:cs="Arial"/>
              </w:rPr>
            </w:pPr>
            <w:r w:rsidRPr="007141B9">
              <w:t>Unique Reference Number assigned to every new reservation.</w:t>
            </w:r>
          </w:p>
        </w:tc>
        <w:tc>
          <w:tcPr>
            <w:tcW w:w="2693" w:type="dxa"/>
          </w:tcPr>
          <w:p w:rsidR="00C02D55" w:rsidRDefault="00C02D55" w:rsidP="00C02D55">
            <w:r>
              <w:t>James or on duty receptionist take down details of new bookings on a booking form, check availability of rooms on the database, enter booking details via reservation screen, assign a unique reference number to reservation.</w:t>
            </w:r>
          </w:p>
          <w:p w:rsidR="004130BF" w:rsidRPr="007141B9" w:rsidRDefault="004130BF" w:rsidP="00E84C40">
            <w:pPr>
              <w:rPr>
                <w:rFonts w:cs="Arial"/>
              </w:rPr>
            </w:pPr>
          </w:p>
        </w:tc>
        <w:tc>
          <w:tcPr>
            <w:tcW w:w="2126" w:type="dxa"/>
          </w:tcPr>
          <w:p w:rsidR="004130BF" w:rsidRPr="007141B9" w:rsidRDefault="00337308" w:rsidP="00B6227A">
            <w:pPr>
              <w:rPr>
                <w:rFonts w:cs="Arial"/>
              </w:rPr>
            </w:pPr>
            <w:r w:rsidRPr="007141B9">
              <w:rPr>
                <w:rFonts w:cs="Arial"/>
              </w:rPr>
              <w:t>Booking information for the client stay at the hotel.</w:t>
            </w:r>
            <w:r w:rsidR="00E84C40" w:rsidRPr="007141B9">
              <w:rPr>
                <w:rFonts w:cs="Arial"/>
              </w:rPr>
              <w:t xml:space="preserve"> A </w:t>
            </w:r>
            <w:r w:rsidR="0039035B" w:rsidRPr="007141B9">
              <w:rPr>
                <w:rFonts w:cs="Arial"/>
              </w:rPr>
              <w:t>confirmation</w:t>
            </w:r>
            <w:r w:rsidR="00E84C40" w:rsidRPr="007141B9">
              <w:rPr>
                <w:rFonts w:cs="Arial"/>
              </w:rPr>
              <w:t xml:space="preserve"> letter is also produced.</w:t>
            </w:r>
          </w:p>
        </w:tc>
        <w:tc>
          <w:tcPr>
            <w:tcW w:w="2410" w:type="dxa"/>
          </w:tcPr>
          <w:p w:rsidR="004130BF" w:rsidRPr="007141B9" w:rsidRDefault="00E84C40" w:rsidP="00B6227A">
            <w:pPr>
              <w:rPr>
                <w:rFonts w:cs="Arial"/>
              </w:rPr>
            </w:pPr>
            <w:r w:rsidRPr="007141B9">
              <w:rPr>
                <w:rFonts w:cs="Arial"/>
              </w:rPr>
              <w:t>The</w:t>
            </w:r>
            <w:r w:rsidR="00924A96" w:rsidRPr="007141B9">
              <w:rPr>
                <w:rFonts w:cs="Arial"/>
              </w:rPr>
              <w:t xml:space="preserve"> main benefit of this system is that it allows for an effective and easy way for the hotel to book in new clients to stay at the hotel.</w:t>
            </w:r>
          </w:p>
        </w:tc>
        <w:tc>
          <w:tcPr>
            <w:tcW w:w="2552" w:type="dxa"/>
          </w:tcPr>
          <w:p w:rsidR="004130BF" w:rsidRPr="007141B9" w:rsidRDefault="00955140" w:rsidP="00955140">
            <w:pPr>
              <w:rPr>
                <w:rFonts w:cs="Arial"/>
              </w:rPr>
            </w:pPr>
            <w:r w:rsidRPr="007141B9">
              <w:rPr>
                <w:rFonts w:cs="Arial"/>
              </w:rPr>
              <w:t>This system is moderately effective as it gets the clients booked into the hotel however sometimes it does double book clients.</w:t>
            </w:r>
          </w:p>
        </w:tc>
      </w:tr>
      <w:tr w:rsidR="00E84C40" w:rsidTr="004218C1">
        <w:tc>
          <w:tcPr>
            <w:tcW w:w="2093" w:type="dxa"/>
          </w:tcPr>
          <w:p w:rsidR="00E84C40" w:rsidRPr="007141B9" w:rsidRDefault="00E84C40" w:rsidP="00E84C40">
            <w:pPr>
              <w:rPr>
                <w:rFonts w:cs="Arial"/>
              </w:rPr>
            </w:pPr>
            <w:r w:rsidRPr="007141B9">
              <w:rPr>
                <w:rFonts w:cs="Arial"/>
              </w:rPr>
              <w:t>Registration System</w:t>
            </w:r>
          </w:p>
        </w:tc>
        <w:tc>
          <w:tcPr>
            <w:tcW w:w="2268" w:type="dxa"/>
          </w:tcPr>
          <w:p w:rsidR="00E84C40" w:rsidRPr="007141B9" w:rsidRDefault="00E84C40" w:rsidP="00E84C40">
            <w:r w:rsidRPr="007141B9">
              <w:t>Client Name,</w:t>
            </w:r>
          </w:p>
          <w:p w:rsidR="00E84C40" w:rsidRPr="007141B9" w:rsidRDefault="00E84C40" w:rsidP="00E84C40">
            <w:r w:rsidRPr="007141B9">
              <w:t>Client Stay Duration,</w:t>
            </w:r>
          </w:p>
          <w:p w:rsidR="00E84C40" w:rsidRPr="007141B9" w:rsidRDefault="00E84C40" w:rsidP="00E84C40">
            <w:r w:rsidRPr="007141B9">
              <w:t>Room Number,</w:t>
            </w:r>
          </w:p>
          <w:p w:rsidR="00E84C40" w:rsidRPr="007141B9" w:rsidRDefault="00E84C40" w:rsidP="00E84C40">
            <w:r w:rsidRPr="007141B9">
              <w:t>Room Passkey,</w:t>
            </w:r>
          </w:p>
          <w:p w:rsidR="00E84C40" w:rsidRPr="007141B9" w:rsidRDefault="00E84C40" w:rsidP="00E84C40">
            <w:r w:rsidRPr="007141B9">
              <w:t>Client ID</w:t>
            </w:r>
          </w:p>
        </w:tc>
        <w:tc>
          <w:tcPr>
            <w:tcW w:w="2693" w:type="dxa"/>
          </w:tcPr>
          <w:p w:rsidR="00E84C40" w:rsidRPr="007141B9" w:rsidRDefault="000C6EB5" w:rsidP="00E84C40">
            <w:pPr>
              <w:rPr>
                <w:rFonts w:cs="Arial"/>
              </w:rPr>
            </w:pPr>
            <w:r>
              <w:t>James prints a two part room card. He also creates a separate account if needed for clients that have booked under a company and wish to purchase extras themselves.</w:t>
            </w:r>
          </w:p>
        </w:tc>
        <w:tc>
          <w:tcPr>
            <w:tcW w:w="2126" w:type="dxa"/>
          </w:tcPr>
          <w:p w:rsidR="00E84C40" w:rsidRPr="007141B9" w:rsidRDefault="00BA4B26" w:rsidP="00E84C40">
            <w:pPr>
              <w:rPr>
                <w:rFonts w:cs="Arial"/>
              </w:rPr>
            </w:pPr>
            <w:r>
              <w:rPr>
                <w:rFonts w:cs="Arial"/>
              </w:rPr>
              <w:t>Key card information is produced as-well as booking details for the room the client is staying in.</w:t>
            </w:r>
          </w:p>
        </w:tc>
        <w:tc>
          <w:tcPr>
            <w:tcW w:w="2410" w:type="dxa"/>
          </w:tcPr>
          <w:p w:rsidR="00E84C40" w:rsidRPr="007141B9" w:rsidRDefault="00F175D6" w:rsidP="00E84C40">
            <w:pPr>
              <w:rPr>
                <w:rFonts w:cs="Arial"/>
              </w:rPr>
            </w:pPr>
            <w:r>
              <w:rPr>
                <w:rFonts w:cs="Arial"/>
              </w:rPr>
              <w:t>Having</w:t>
            </w:r>
            <w:r w:rsidR="001E7620">
              <w:rPr>
                <w:rFonts w:cs="Arial"/>
              </w:rPr>
              <w:t xml:space="preserve"> this system allows </w:t>
            </w:r>
            <w:r w:rsidR="00AC4E6F">
              <w:rPr>
                <w:rFonts w:cs="Arial"/>
              </w:rPr>
              <w:t>the hotel to keep track of the client</w:t>
            </w:r>
            <w:r w:rsidR="0051398C">
              <w:rPr>
                <w:rFonts w:cs="Arial"/>
              </w:rPr>
              <w:t>’</w:t>
            </w:r>
            <w:r w:rsidR="00AC4E6F">
              <w:rPr>
                <w:rFonts w:cs="Arial"/>
              </w:rPr>
              <w:t>s purchases and the clients stay at the hotel.</w:t>
            </w:r>
          </w:p>
        </w:tc>
        <w:tc>
          <w:tcPr>
            <w:tcW w:w="2552" w:type="dxa"/>
          </w:tcPr>
          <w:p w:rsidR="00E84C40" w:rsidRDefault="00750E30" w:rsidP="00E84C40">
            <w:pPr>
              <w:rPr>
                <w:rFonts w:cs="Arial"/>
              </w:rPr>
            </w:pPr>
            <w:r>
              <w:rPr>
                <w:rFonts w:cs="Arial"/>
              </w:rPr>
              <w:t xml:space="preserve">This system is very effective is having two key cards allows the client and hotel to keep a check on the clients stay at the hotel without having to remember the clients </w:t>
            </w:r>
            <w:r w:rsidR="006A48A3">
              <w:rPr>
                <w:rFonts w:cs="Arial"/>
              </w:rPr>
              <w:t>individual</w:t>
            </w:r>
            <w:r>
              <w:rPr>
                <w:rFonts w:cs="Arial"/>
              </w:rPr>
              <w:t xml:space="preserve"> ID number.</w:t>
            </w:r>
          </w:p>
          <w:p w:rsidR="00D078F2" w:rsidRDefault="00D078F2" w:rsidP="00E84C40">
            <w:pPr>
              <w:rPr>
                <w:rFonts w:cs="Arial"/>
              </w:rPr>
            </w:pPr>
          </w:p>
          <w:p w:rsidR="00D078F2" w:rsidRDefault="00D078F2" w:rsidP="00E84C40">
            <w:pPr>
              <w:rPr>
                <w:rFonts w:cs="Arial"/>
              </w:rPr>
            </w:pPr>
          </w:p>
          <w:p w:rsidR="00D078F2" w:rsidRPr="007141B9" w:rsidRDefault="00D078F2" w:rsidP="00E84C40">
            <w:pPr>
              <w:rPr>
                <w:rFonts w:cs="Arial"/>
              </w:rPr>
            </w:pPr>
          </w:p>
        </w:tc>
      </w:tr>
      <w:tr w:rsidR="005975DF" w:rsidTr="005975DF">
        <w:tc>
          <w:tcPr>
            <w:tcW w:w="2093"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lastRenderedPageBreak/>
              <w:t>Type of information system</w:t>
            </w:r>
          </w:p>
        </w:tc>
        <w:tc>
          <w:tcPr>
            <w:tcW w:w="2268"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Data used</w:t>
            </w:r>
          </w:p>
        </w:tc>
        <w:tc>
          <w:tcPr>
            <w:tcW w:w="2693"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Who uses it</w:t>
            </w:r>
          </w:p>
        </w:tc>
        <w:tc>
          <w:tcPr>
            <w:tcW w:w="2126"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What information is produced</w:t>
            </w:r>
          </w:p>
        </w:tc>
        <w:tc>
          <w:tcPr>
            <w:tcW w:w="2410"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Benefits</w:t>
            </w:r>
          </w:p>
        </w:tc>
        <w:tc>
          <w:tcPr>
            <w:tcW w:w="2552" w:type="dxa"/>
            <w:shd w:val="clear" w:color="auto" w:fill="595959" w:themeFill="text1" w:themeFillTint="A6"/>
          </w:tcPr>
          <w:p w:rsidR="005975DF" w:rsidRPr="005975DF" w:rsidRDefault="005975DF" w:rsidP="005975DF">
            <w:pPr>
              <w:rPr>
                <w:rFonts w:ascii="Arial" w:hAnsi="Arial" w:cs="Arial"/>
                <w:b/>
                <w:color w:val="FFFFFF" w:themeColor="background1"/>
                <w:sz w:val="24"/>
                <w:szCs w:val="24"/>
              </w:rPr>
            </w:pPr>
            <w:r w:rsidRPr="005975DF">
              <w:rPr>
                <w:rFonts w:ascii="Arial" w:hAnsi="Arial" w:cs="Arial"/>
                <w:b/>
                <w:color w:val="FFFFFF" w:themeColor="background1"/>
                <w:sz w:val="24"/>
                <w:szCs w:val="24"/>
              </w:rPr>
              <w:t>Effectiveness</w:t>
            </w:r>
          </w:p>
        </w:tc>
      </w:tr>
      <w:tr w:rsidR="005975DF" w:rsidTr="004218C1">
        <w:tc>
          <w:tcPr>
            <w:tcW w:w="2093" w:type="dxa"/>
          </w:tcPr>
          <w:p w:rsidR="005975DF" w:rsidRPr="007141B9" w:rsidRDefault="005975DF" w:rsidP="005975DF">
            <w:pPr>
              <w:rPr>
                <w:rFonts w:cs="Arial"/>
              </w:rPr>
            </w:pPr>
            <w:r w:rsidRPr="007141B9">
              <w:rPr>
                <w:rFonts w:cs="Arial"/>
              </w:rPr>
              <w:t>Billing System</w:t>
            </w:r>
          </w:p>
        </w:tc>
        <w:tc>
          <w:tcPr>
            <w:tcW w:w="2268" w:type="dxa"/>
          </w:tcPr>
          <w:p w:rsidR="005975DF" w:rsidRPr="007141B9" w:rsidRDefault="005975DF" w:rsidP="005975DF">
            <w:r w:rsidRPr="007141B9">
              <w:t>Purchased Item ID such as food or drinks,</w:t>
            </w:r>
          </w:p>
          <w:p w:rsidR="005975DF" w:rsidRPr="007141B9" w:rsidRDefault="005975DF" w:rsidP="005975DF">
            <w:r w:rsidRPr="007141B9">
              <w:t>Amount purchased,</w:t>
            </w:r>
          </w:p>
          <w:p w:rsidR="005975DF" w:rsidRPr="007141B9" w:rsidRDefault="005975DF" w:rsidP="005975DF">
            <w:pPr>
              <w:rPr>
                <w:rFonts w:cs="Arial"/>
              </w:rPr>
            </w:pPr>
            <w:r w:rsidRPr="007141B9">
              <w:t>Any Extra’s,</w:t>
            </w:r>
          </w:p>
        </w:tc>
        <w:tc>
          <w:tcPr>
            <w:tcW w:w="2693" w:type="dxa"/>
          </w:tcPr>
          <w:p w:rsidR="000C6EB5" w:rsidRDefault="000C6EB5" w:rsidP="000C6EB5">
            <w:r>
              <w:t>Bar staff print out a receipt for the purchased food and drinks.</w:t>
            </w:r>
          </w:p>
          <w:p w:rsidR="000C6EB5" w:rsidRDefault="000C6EB5" w:rsidP="000C6EB5">
            <w:r>
              <w:t>The client then signs said receipt.</w:t>
            </w:r>
          </w:p>
          <w:p w:rsidR="005975DF" w:rsidRPr="007141B9" w:rsidRDefault="000C6EB5" w:rsidP="000C6EB5">
            <w:pPr>
              <w:rPr>
                <w:rFonts w:cs="Arial"/>
              </w:rPr>
            </w:pPr>
            <w:r>
              <w:t>The bar staff pass the signed receipt to the duty receptionist who enters the information onto the clients record for checkout.</w:t>
            </w:r>
          </w:p>
        </w:tc>
        <w:tc>
          <w:tcPr>
            <w:tcW w:w="2126" w:type="dxa"/>
          </w:tcPr>
          <w:p w:rsidR="005975DF" w:rsidRPr="007141B9" w:rsidRDefault="007A2515" w:rsidP="005975DF">
            <w:pPr>
              <w:rPr>
                <w:rFonts w:cs="Arial"/>
              </w:rPr>
            </w:pPr>
            <w:r>
              <w:rPr>
                <w:rFonts w:cs="Arial"/>
              </w:rPr>
              <w:t xml:space="preserve">Purchase </w:t>
            </w:r>
            <w:r w:rsidR="00CB008D">
              <w:rPr>
                <w:rFonts w:cs="Arial"/>
              </w:rPr>
              <w:t>receipts</w:t>
            </w:r>
            <w:r>
              <w:rPr>
                <w:rFonts w:cs="Arial"/>
              </w:rPr>
              <w:t xml:space="preserve"> for food and drinks that the </w:t>
            </w:r>
            <w:r w:rsidR="00CA5917">
              <w:rPr>
                <w:rFonts w:cs="Arial"/>
              </w:rPr>
              <w:t>client’s purchases</w:t>
            </w:r>
            <w:r>
              <w:rPr>
                <w:rFonts w:cs="Arial"/>
              </w:rPr>
              <w:t>.</w:t>
            </w:r>
          </w:p>
        </w:tc>
        <w:tc>
          <w:tcPr>
            <w:tcW w:w="2410" w:type="dxa"/>
          </w:tcPr>
          <w:p w:rsidR="005975DF" w:rsidRPr="007141B9" w:rsidRDefault="00426626" w:rsidP="005975DF">
            <w:pPr>
              <w:rPr>
                <w:rFonts w:cs="Arial"/>
              </w:rPr>
            </w:pPr>
            <w:r>
              <w:rPr>
                <w:rFonts w:cs="Arial"/>
              </w:rPr>
              <w:t>Allows clients to have a record of their purchases as-well as providing the hotel with up to date extra’s the client has purchased to add to the clients information on the database.</w:t>
            </w:r>
          </w:p>
        </w:tc>
        <w:tc>
          <w:tcPr>
            <w:tcW w:w="2552" w:type="dxa"/>
          </w:tcPr>
          <w:p w:rsidR="005975DF" w:rsidRPr="007141B9" w:rsidRDefault="00F96845" w:rsidP="005975DF">
            <w:pPr>
              <w:rPr>
                <w:rFonts w:cs="Arial"/>
              </w:rPr>
            </w:pPr>
            <w:r>
              <w:rPr>
                <w:rFonts w:cs="Arial"/>
              </w:rPr>
              <w:t>Does its job effectively as it allows the client</w:t>
            </w:r>
            <w:r w:rsidR="0019624A">
              <w:rPr>
                <w:rFonts w:cs="Arial"/>
              </w:rPr>
              <w:t>’</w:t>
            </w:r>
            <w:r>
              <w:rPr>
                <w:rFonts w:cs="Arial"/>
              </w:rPr>
              <w:t>s information to be kept</w:t>
            </w:r>
            <w:r w:rsidR="00901467">
              <w:rPr>
                <w:rFonts w:cs="Arial"/>
              </w:rPr>
              <w:t xml:space="preserve"> up to date as much as possible for when they check out.</w:t>
            </w:r>
          </w:p>
        </w:tc>
      </w:tr>
      <w:tr w:rsidR="005975DF" w:rsidTr="004218C1">
        <w:tc>
          <w:tcPr>
            <w:tcW w:w="2093" w:type="dxa"/>
          </w:tcPr>
          <w:p w:rsidR="005975DF" w:rsidRPr="007141B9" w:rsidRDefault="005975DF" w:rsidP="005975DF">
            <w:pPr>
              <w:rPr>
                <w:rFonts w:cs="Arial"/>
              </w:rPr>
            </w:pPr>
            <w:r w:rsidRPr="007141B9">
              <w:rPr>
                <w:rFonts w:cs="Arial"/>
              </w:rPr>
              <w:t>Checkout System</w:t>
            </w:r>
          </w:p>
        </w:tc>
        <w:tc>
          <w:tcPr>
            <w:tcW w:w="2268" w:type="dxa"/>
          </w:tcPr>
          <w:p w:rsidR="005975DF" w:rsidRPr="007141B9" w:rsidRDefault="005975DF" w:rsidP="005975DF">
            <w:r w:rsidRPr="007141B9">
              <w:t>Purchased Receipts,</w:t>
            </w:r>
          </w:p>
          <w:p w:rsidR="005975DF" w:rsidRPr="007141B9" w:rsidRDefault="005975DF" w:rsidP="005975DF">
            <w:r w:rsidRPr="007141B9">
              <w:t>Nights stayed,</w:t>
            </w:r>
          </w:p>
          <w:p w:rsidR="005975DF" w:rsidRPr="007141B9" w:rsidRDefault="005975DF" w:rsidP="005975DF">
            <w:r w:rsidRPr="007141B9">
              <w:t xml:space="preserve">Price of room per night, </w:t>
            </w:r>
          </w:p>
          <w:p w:rsidR="005975DF" w:rsidRPr="007141B9" w:rsidRDefault="005975DF" w:rsidP="005975DF">
            <w:pPr>
              <w:rPr>
                <w:rFonts w:cs="Arial"/>
              </w:rPr>
            </w:pPr>
          </w:p>
        </w:tc>
        <w:tc>
          <w:tcPr>
            <w:tcW w:w="2693" w:type="dxa"/>
          </w:tcPr>
          <w:p w:rsidR="000C6EB5" w:rsidRDefault="000C6EB5" w:rsidP="000C6EB5">
            <w:r>
              <w:t>Receptionist creates the final invoice which will have a total for the client to pay.</w:t>
            </w:r>
          </w:p>
          <w:p w:rsidR="000C6EB5" w:rsidRDefault="000C6EB5" w:rsidP="000C6EB5"/>
          <w:p w:rsidR="005975DF" w:rsidRPr="007141B9" w:rsidRDefault="000C6EB5" w:rsidP="000C6EB5">
            <w:pPr>
              <w:rPr>
                <w:rFonts w:cs="Arial"/>
              </w:rPr>
            </w:pPr>
            <w:r>
              <w:t>The business clients sign the invoice so the hotel can store it for audit purposes.</w:t>
            </w:r>
          </w:p>
        </w:tc>
        <w:tc>
          <w:tcPr>
            <w:tcW w:w="2126" w:type="dxa"/>
          </w:tcPr>
          <w:p w:rsidR="005975DF" w:rsidRPr="007141B9" w:rsidRDefault="00445A2B" w:rsidP="005975DF">
            <w:pPr>
              <w:rPr>
                <w:rFonts w:cs="Arial"/>
              </w:rPr>
            </w:pPr>
            <w:r>
              <w:rPr>
                <w:rFonts w:cs="Arial"/>
              </w:rPr>
              <w:t>Final invoice for the client to pay their bill.</w:t>
            </w:r>
          </w:p>
        </w:tc>
        <w:tc>
          <w:tcPr>
            <w:tcW w:w="2410" w:type="dxa"/>
          </w:tcPr>
          <w:p w:rsidR="005975DF" w:rsidRPr="007141B9" w:rsidRDefault="00323C8D" w:rsidP="005975DF">
            <w:pPr>
              <w:rPr>
                <w:rFonts w:cs="Arial"/>
              </w:rPr>
            </w:pPr>
            <w:r>
              <w:rPr>
                <w:rFonts w:cs="Arial"/>
              </w:rPr>
              <w:t>Allows the hotel to quickly and effectively create invoices and gather payments for the clients stay at the hotel as-well as for any extras that the client has bought.</w:t>
            </w:r>
          </w:p>
        </w:tc>
        <w:tc>
          <w:tcPr>
            <w:tcW w:w="2552" w:type="dxa"/>
          </w:tcPr>
          <w:p w:rsidR="005975DF" w:rsidRPr="007141B9" w:rsidRDefault="00331A2C" w:rsidP="005975DF">
            <w:pPr>
              <w:rPr>
                <w:rFonts w:cs="Arial"/>
              </w:rPr>
            </w:pPr>
            <w:r>
              <w:rPr>
                <w:rFonts w:cs="Arial"/>
              </w:rPr>
              <w:t xml:space="preserve">The checkout system is effective as it allows the clients to checkout and pay for their stay in the hotel. </w:t>
            </w:r>
          </w:p>
        </w:tc>
      </w:tr>
      <w:tr w:rsidR="005975DF" w:rsidTr="004218C1">
        <w:tc>
          <w:tcPr>
            <w:tcW w:w="2093" w:type="dxa"/>
          </w:tcPr>
          <w:p w:rsidR="005975DF" w:rsidRPr="007141B9" w:rsidRDefault="005975DF" w:rsidP="005975DF">
            <w:pPr>
              <w:rPr>
                <w:rFonts w:cs="Arial"/>
              </w:rPr>
            </w:pPr>
            <w:r w:rsidRPr="007141B9">
              <w:rPr>
                <w:rFonts w:cs="Arial"/>
              </w:rPr>
              <w:t>Management Information system</w:t>
            </w:r>
          </w:p>
        </w:tc>
        <w:tc>
          <w:tcPr>
            <w:tcW w:w="2268" w:type="dxa"/>
          </w:tcPr>
          <w:p w:rsidR="005975DF" w:rsidRDefault="00A03D1B" w:rsidP="005975DF">
            <w:pPr>
              <w:rPr>
                <w:rFonts w:cs="Arial"/>
              </w:rPr>
            </w:pPr>
            <w:r>
              <w:rPr>
                <w:rFonts w:cs="Arial"/>
              </w:rPr>
              <w:t>Staff rosters,</w:t>
            </w:r>
          </w:p>
          <w:p w:rsidR="009A144A" w:rsidRDefault="009A144A" w:rsidP="005975DF">
            <w:pPr>
              <w:rPr>
                <w:rFonts w:cs="Arial"/>
              </w:rPr>
            </w:pPr>
            <w:r>
              <w:rPr>
                <w:rFonts w:cs="Arial"/>
              </w:rPr>
              <w:t xml:space="preserve">Upcoming events, </w:t>
            </w:r>
          </w:p>
          <w:p w:rsidR="009A144A" w:rsidRPr="007141B9" w:rsidRDefault="009A144A" w:rsidP="005975DF">
            <w:pPr>
              <w:rPr>
                <w:rFonts w:cs="Arial"/>
              </w:rPr>
            </w:pPr>
          </w:p>
        </w:tc>
        <w:tc>
          <w:tcPr>
            <w:tcW w:w="2693" w:type="dxa"/>
          </w:tcPr>
          <w:p w:rsidR="005975DF" w:rsidRPr="007141B9" w:rsidRDefault="000C6EB5" w:rsidP="005975DF">
            <w:pPr>
              <w:rPr>
                <w:rFonts w:cs="Arial"/>
              </w:rPr>
            </w:pPr>
            <w:r>
              <w:rPr>
                <w:rFonts w:cs="Arial"/>
              </w:rPr>
              <w:t>All Managers within the hotel will use the management system to oversee their individual management areas within the hotel.</w:t>
            </w:r>
          </w:p>
        </w:tc>
        <w:tc>
          <w:tcPr>
            <w:tcW w:w="2126" w:type="dxa"/>
          </w:tcPr>
          <w:p w:rsidR="005975DF" w:rsidRPr="007141B9" w:rsidRDefault="00426977" w:rsidP="005975DF">
            <w:pPr>
              <w:rPr>
                <w:rFonts w:cs="Arial"/>
              </w:rPr>
            </w:pPr>
            <w:r>
              <w:rPr>
                <w:rFonts w:cs="Arial"/>
              </w:rPr>
              <w:t>Management material such as new staff rosters, new employment and other management material</w:t>
            </w:r>
          </w:p>
        </w:tc>
        <w:tc>
          <w:tcPr>
            <w:tcW w:w="2410" w:type="dxa"/>
          </w:tcPr>
          <w:p w:rsidR="009E3E29" w:rsidRDefault="00E05314" w:rsidP="00B026F9">
            <w:pPr>
              <w:rPr>
                <w:rFonts w:cs="Arial"/>
              </w:rPr>
            </w:pPr>
            <w:r>
              <w:rPr>
                <w:rFonts w:cs="Arial"/>
              </w:rPr>
              <w:t>Allows an overall management system to ensure all other systems within the hotel run as effectively as possible. Also add</w:t>
            </w:r>
            <w:r w:rsidR="00515EA2">
              <w:rPr>
                <w:rFonts w:cs="Arial"/>
              </w:rPr>
              <w:t>s a form of administration</w:t>
            </w:r>
            <w:r w:rsidR="00F75DE7">
              <w:rPr>
                <w:rFonts w:cs="Arial"/>
              </w:rPr>
              <w:t xml:space="preserve"> into t</w:t>
            </w:r>
            <w:r w:rsidR="00B026F9">
              <w:rPr>
                <w:rFonts w:cs="Arial"/>
              </w:rPr>
              <w:t>he hotel so the employees are</w:t>
            </w:r>
            <w:r w:rsidR="00515EA2">
              <w:rPr>
                <w:rFonts w:cs="Arial"/>
              </w:rPr>
              <w:t xml:space="preserve"> able to do their jobs without many problems.</w:t>
            </w:r>
          </w:p>
          <w:p w:rsidR="009E3E29" w:rsidRPr="007141B9" w:rsidRDefault="009E3E29" w:rsidP="00B026F9">
            <w:pPr>
              <w:rPr>
                <w:rFonts w:cs="Arial"/>
              </w:rPr>
            </w:pPr>
          </w:p>
        </w:tc>
        <w:tc>
          <w:tcPr>
            <w:tcW w:w="2552" w:type="dxa"/>
          </w:tcPr>
          <w:p w:rsidR="005975DF" w:rsidRPr="007141B9" w:rsidRDefault="0087276B" w:rsidP="00364EB1">
            <w:pPr>
              <w:rPr>
                <w:rFonts w:cs="Arial"/>
              </w:rPr>
            </w:pPr>
            <w:r>
              <w:rPr>
                <w:rFonts w:cs="Arial"/>
              </w:rPr>
              <w:t>Each section of the company has a manager that all work together in an overall management system which is very efficient as it allows them to communicate effectively with each other and also ensures there is an ov</w:t>
            </w:r>
            <w:r w:rsidR="001F265B">
              <w:rPr>
                <w:rFonts w:cs="Arial"/>
              </w:rPr>
              <w:t xml:space="preserve">erall plan </w:t>
            </w:r>
            <w:r w:rsidR="00364EB1">
              <w:rPr>
                <w:rFonts w:cs="Arial"/>
              </w:rPr>
              <w:t>h</w:t>
            </w:r>
            <w:r w:rsidR="001F265B">
              <w:rPr>
                <w:rFonts w:cs="Arial"/>
              </w:rPr>
              <w:t>ow the hotel is run.</w:t>
            </w:r>
          </w:p>
        </w:tc>
      </w:tr>
      <w:tr w:rsidR="00D379E1" w:rsidTr="00D379E1">
        <w:tc>
          <w:tcPr>
            <w:tcW w:w="2093" w:type="dxa"/>
            <w:shd w:val="clear" w:color="auto" w:fill="404040" w:themeFill="text1" w:themeFillTint="BF"/>
          </w:tcPr>
          <w:p w:rsidR="00D379E1" w:rsidRPr="005975DF" w:rsidRDefault="00D379E1"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lastRenderedPageBreak/>
              <w:t>Type of information system</w:t>
            </w:r>
          </w:p>
        </w:tc>
        <w:tc>
          <w:tcPr>
            <w:tcW w:w="2268" w:type="dxa"/>
            <w:shd w:val="clear" w:color="auto" w:fill="404040" w:themeFill="text1" w:themeFillTint="BF"/>
          </w:tcPr>
          <w:p w:rsidR="00D379E1" w:rsidRPr="005975DF" w:rsidRDefault="00D379E1"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Data used</w:t>
            </w:r>
          </w:p>
        </w:tc>
        <w:tc>
          <w:tcPr>
            <w:tcW w:w="2693" w:type="dxa"/>
            <w:shd w:val="clear" w:color="auto" w:fill="404040" w:themeFill="text1" w:themeFillTint="BF"/>
          </w:tcPr>
          <w:p w:rsidR="00D379E1" w:rsidRPr="005975DF" w:rsidRDefault="00D379E1"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Who uses it</w:t>
            </w:r>
          </w:p>
        </w:tc>
        <w:tc>
          <w:tcPr>
            <w:tcW w:w="2126" w:type="dxa"/>
            <w:shd w:val="clear" w:color="auto" w:fill="404040" w:themeFill="text1" w:themeFillTint="BF"/>
          </w:tcPr>
          <w:p w:rsidR="00D379E1" w:rsidRPr="005975DF" w:rsidRDefault="00D379E1"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What information is produced</w:t>
            </w:r>
          </w:p>
        </w:tc>
        <w:tc>
          <w:tcPr>
            <w:tcW w:w="2410" w:type="dxa"/>
            <w:shd w:val="clear" w:color="auto" w:fill="404040" w:themeFill="text1" w:themeFillTint="BF"/>
          </w:tcPr>
          <w:p w:rsidR="00D379E1" w:rsidRPr="005975DF" w:rsidRDefault="00D379E1"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Benefits</w:t>
            </w:r>
          </w:p>
        </w:tc>
        <w:tc>
          <w:tcPr>
            <w:tcW w:w="2552" w:type="dxa"/>
            <w:shd w:val="clear" w:color="auto" w:fill="404040" w:themeFill="text1" w:themeFillTint="BF"/>
          </w:tcPr>
          <w:p w:rsidR="00D379E1" w:rsidRPr="005975DF" w:rsidRDefault="00D379E1"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Effectiveness</w:t>
            </w:r>
          </w:p>
        </w:tc>
      </w:tr>
      <w:tr w:rsidR="00D379E1" w:rsidTr="004218C1">
        <w:tc>
          <w:tcPr>
            <w:tcW w:w="2093" w:type="dxa"/>
          </w:tcPr>
          <w:p w:rsidR="00D379E1" w:rsidRPr="007141B9" w:rsidRDefault="00D379E1" w:rsidP="005975DF">
            <w:pPr>
              <w:spacing w:line="276" w:lineRule="auto"/>
              <w:rPr>
                <w:rFonts w:cs="Arial"/>
              </w:rPr>
            </w:pPr>
            <w:r w:rsidRPr="007141B9">
              <w:rPr>
                <w:rFonts w:cs="Arial"/>
              </w:rPr>
              <w:t>Marketing information system</w:t>
            </w:r>
          </w:p>
          <w:p w:rsidR="00D379E1" w:rsidRPr="007141B9" w:rsidRDefault="00D379E1" w:rsidP="005975DF">
            <w:pPr>
              <w:rPr>
                <w:rFonts w:cs="Arial"/>
              </w:rPr>
            </w:pPr>
          </w:p>
        </w:tc>
        <w:tc>
          <w:tcPr>
            <w:tcW w:w="2268" w:type="dxa"/>
          </w:tcPr>
          <w:p w:rsidR="00D379E1" w:rsidRDefault="00D379E1" w:rsidP="005975DF">
            <w:pPr>
              <w:rPr>
                <w:rFonts w:cs="Arial"/>
              </w:rPr>
            </w:pPr>
            <w:r>
              <w:rPr>
                <w:rFonts w:cs="Arial"/>
              </w:rPr>
              <w:t>Market research,</w:t>
            </w:r>
          </w:p>
          <w:p w:rsidR="00D379E1" w:rsidRDefault="00D379E1" w:rsidP="005975DF">
            <w:pPr>
              <w:rPr>
                <w:rFonts w:cs="Arial"/>
              </w:rPr>
            </w:pPr>
            <w:r>
              <w:rPr>
                <w:rFonts w:cs="Arial"/>
              </w:rPr>
              <w:t>Research on when people are more likely to stay at the hotel.</w:t>
            </w:r>
          </w:p>
          <w:p w:rsidR="00D379E1" w:rsidRDefault="00D379E1" w:rsidP="005975DF">
            <w:pPr>
              <w:rPr>
                <w:rFonts w:cs="Arial"/>
              </w:rPr>
            </w:pPr>
            <w:r>
              <w:rPr>
                <w:rFonts w:cs="Arial"/>
              </w:rPr>
              <w:t>Upcoming holiday events (Christmas, Easter, etc)</w:t>
            </w:r>
          </w:p>
          <w:p w:rsidR="00D379E1" w:rsidRPr="007141B9" w:rsidRDefault="00D379E1" w:rsidP="005975DF">
            <w:pPr>
              <w:rPr>
                <w:rFonts w:cs="Arial"/>
              </w:rPr>
            </w:pPr>
            <w:r>
              <w:rPr>
                <w:rFonts w:cs="Arial"/>
              </w:rPr>
              <w:t>Budgets</w:t>
            </w:r>
          </w:p>
        </w:tc>
        <w:tc>
          <w:tcPr>
            <w:tcW w:w="2693" w:type="dxa"/>
          </w:tcPr>
          <w:p w:rsidR="00D379E1" w:rsidRPr="007141B9" w:rsidRDefault="00D379E1" w:rsidP="005975DF">
            <w:pPr>
              <w:rPr>
                <w:rFonts w:cs="Arial"/>
              </w:rPr>
            </w:pPr>
            <w:r>
              <w:rPr>
                <w:rFonts w:cs="Arial"/>
              </w:rPr>
              <w:t>Managers’ as-well as reception staff. (James’s team)</w:t>
            </w:r>
            <w:r w:rsidR="007D3F24">
              <w:rPr>
                <w:rFonts w:cs="Arial"/>
              </w:rPr>
              <w:t xml:space="preserve"> will use this system to figure out when and what he best marketing strategy is for that month.</w:t>
            </w:r>
          </w:p>
        </w:tc>
        <w:tc>
          <w:tcPr>
            <w:tcW w:w="2126" w:type="dxa"/>
          </w:tcPr>
          <w:p w:rsidR="00D379E1" w:rsidRPr="007141B9" w:rsidRDefault="00D379E1" w:rsidP="005975DF">
            <w:pPr>
              <w:rPr>
                <w:rFonts w:cs="Arial"/>
              </w:rPr>
            </w:pPr>
            <w:r>
              <w:rPr>
                <w:rFonts w:cs="Arial"/>
              </w:rPr>
              <w:t>Trends and informational graphs/charts that will be used in deciding what marketing should be done and when.</w:t>
            </w:r>
          </w:p>
        </w:tc>
        <w:tc>
          <w:tcPr>
            <w:tcW w:w="2410" w:type="dxa"/>
          </w:tcPr>
          <w:p w:rsidR="00D379E1" w:rsidRPr="007141B9" w:rsidRDefault="00D379E1" w:rsidP="00E71538">
            <w:pPr>
              <w:rPr>
                <w:rFonts w:cs="Arial"/>
              </w:rPr>
            </w:pPr>
            <w:r>
              <w:rPr>
                <w:rFonts w:cs="Arial"/>
              </w:rPr>
              <w:t xml:space="preserve">The main benefit of having this type of system in place </w:t>
            </w:r>
            <w:r w:rsidR="00E71538">
              <w:rPr>
                <w:rFonts w:cs="Arial"/>
              </w:rPr>
              <w:t>is that you are able to do targeted marketing to help bring more clients to the hotel. You are also able to make sure you are buying the correct things in restaurant wise; an example could be not buying turkey unless it was Christmas.</w:t>
            </w:r>
          </w:p>
        </w:tc>
        <w:tc>
          <w:tcPr>
            <w:tcW w:w="2552" w:type="dxa"/>
          </w:tcPr>
          <w:p w:rsidR="00D379E1" w:rsidRPr="007141B9" w:rsidRDefault="0083166C" w:rsidP="005975DF">
            <w:pPr>
              <w:rPr>
                <w:rFonts w:cs="Arial"/>
              </w:rPr>
            </w:pPr>
            <w:r>
              <w:rPr>
                <w:rFonts w:cs="Arial"/>
              </w:rPr>
              <w:t xml:space="preserve">This marketing system is an effective system because it ensures that all funds and marketing campaigns </w:t>
            </w:r>
            <w:r w:rsidR="00032507">
              <w:rPr>
                <w:rFonts w:cs="Arial"/>
              </w:rPr>
              <w:t>are done effectively by ensuring that there is a market for what they’re advertising in the first place.</w:t>
            </w:r>
          </w:p>
        </w:tc>
      </w:tr>
      <w:tr w:rsidR="00D379E1" w:rsidTr="004218C1">
        <w:tc>
          <w:tcPr>
            <w:tcW w:w="2093" w:type="dxa"/>
          </w:tcPr>
          <w:p w:rsidR="00D379E1" w:rsidRPr="007141B9" w:rsidRDefault="00D379E1" w:rsidP="005975DF">
            <w:pPr>
              <w:spacing w:line="276" w:lineRule="auto"/>
              <w:rPr>
                <w:rFonts w:cs="Arial"/>
              </w:rPr>
            </w:pPr>
            <w:r w:rsidRPr="007141B9">
              <w:rPr>
                <w:rFonts w:cs="Arial"/>
              </w:rPr>
              <w:t>Financial information system</w:t>
            </w:r>
          </w:p>
          <w:p w:rsidR="00D379E1" w:rsidRPr="007141B9" w:rsidRDefault="00D379E1" w:rsidP="005975DF">
            <w:pPr>
              <w:rPr>
                <w:rFonts w:cs="Arial"/>
              </w:rPr>
            </w:pPr>
          </w:p>
        </w:tc>
        <w:tc>
          <w:tcPr>
            <w:tcW w:w="2268" w:type="dxa"/>
          </w:tcPr>
          <w:p w:rsidR="00D379E1" w:rsidRDefault="00D379E1" w:rsidP="005975DF">
            <w:pPr>
              <w:rPr>
                <w:rFonts w:cs="Arial"/>
              </w:rPr>
            </w:pPr>
            <w:r>
              <w:rPr>
                <w:rFonts w:cs="Arial"/>
              </w:rPr>
              <w:t>Client records,</w:t>
            </w:r>
          </w:p>
          <w:p w:rsidR="00D379E1" w:rsidRDefault="00D379E1" w:rsidP="005975DF">
            <w:pPr>
              <w:rPr>
                <w:rFonts w:cs="Arial"/>
              </w:rPr>
            </w:pPr>
            <w:r>
              <w:rPr>
                <w:rFonts w:cs="Arial"/>
              </w:rPr>
              <w:t>Invoices,</w:t>
            </w:r>
          </w:p>
          <w:p w:rsidR="00D379E1" w:rsidRDefault="00D379E1" w:rsidP="005975DF">
            <w:pPr>
              <w:rPr>
                <w:rFonts w:cs="Arial"/>
              </w:rPr>
            </w:pPr>
            <w:r>
              <w:rPr>
                <w:rFonts w:cs="Arial"/>
              </w:rPr>
              <w:t>Amount of money spent,</w:t>
            </w:r>
          </w:p>
          <w:p w:rsidR="00D379E1" w:rsidRDefault="00D379E1" w:rsidP="005975DF">
            <w:pPr>
              <w:rPr>
                <w:rFonts w:cs="Arial"/>
              </w:rPr>
            </w:pPr>
            <w:r>
              <w:rPr>
                <w:rFonts w:cs="Arial"/>
              </w:rPr>
              <w:t>Amount of money made,</w:t>
            </w:r>
          </w:p>
          <w:p w:rsidR="00D379E1" w:rsidRPr="007141B9" w:rsidRDefault="00D379E1" w:rsidP="005975DF">
            <w:pPr>
              <w:rPr>
                <w:rFonts w:cs="Arial"/>
              </w:rPr>
            </w:pPr>
            <w:r>
              <w:rPr>
                <w:rFonts w:cs="Arial"/>
              </w:rPr>
              <w:t>Employee payroll</w:t>
            </w:r>
          </w:p>
        </w:tc>
        <w:tc>
          <w:tcPr>
            <w:tcW w:w="2693" w:type="dxa"/>
          </w:tcPr>
          <w:p w:rsidR="00D379E1" w:rsidRPr="007141B9" w:rsidRDefault="00D379E1" w:rsidP="005975DF">
            <w:pPr>
              <w:rPr>
                <w:rFonts w:cs="Arial"/>
              </w:rPr>
            </w:pPr>
            <w:r>
              <w:rPr>
                <w:rFonts w:cs="Arial"/>
              </w:rPr>
              <w:t>The accountant Sameena.</w:t>
            </w:r>
            <w:r w:rsidR="007D3F24">
              <w:rPr>
                <w:rFonts w:cs="Arial"/>
              </w:rPr>
              <w:t xml:space="preserve"> She will ensure all funds that are being spent and are incoming into the hotel are</w:t>
            </w:r>
            <w:r w:rsidR="004433A6">
              <w:rPr>
                <w:rFonts w:cs="Arial"/>
              </w:rPr>
              <w:t xml:space="preserve"> </w:t>
            </w:r>
            <w:r w:rsidR="007D3F24">
              <w:rPr>
                <w:rFonts w:cs="Arial"/>
              </w:rPr>
              <w:t>recorded and reported correctly. She will also ensure enough information for audits is available when needed.</w:t>
            </w:r>
          </w:p>
        </w:tc>
        <w:tc>
          <w:tcPr>
            <w:tcW w:w="2126" w:type="dxa"/>
          </w:tcPr>
          <w:p w:rsidR="00D379E1" w:rsidRDefault="00D379E1" w:rsidP="005975DF">
            <w:pPr>
              <w:rPr>
                <w:rFonts w:cs="Arial"/>
              </w:rPr>
            </w:pPr>
            <w:r>
              <w:rPr>
                <w:rFonts w:cs="Arial"/>
              </w:rPr>
              <w:t>Financial records,</w:t>
            </w:r>
          </w:p>
          <w:p w:rsidR="00D379E1" w:rsidRDefault="00D379E1" w:rsidP="005975DF">
            <w:pPr>
              <w:rPr>
                <w:rFonts w:cs="Arial"/>
              </w:rPr>
            </w:pPr>
            <w:r>
              <w:rPr>
                <w:rFonts w:cs="Arial"/>
              </w:rPr>
              <w:t>Payroll,</w:t>
            </w:r>
          </w:p>
          <w:p w:rsidR="00D379E1" w:rsidRPr="007141B9" w:rsidRDefault="00D379E1" w:rsidP="005975DF">
            <w:pPr>
              <w:rPr>
                <w:rFonts w:cs="Arial"/>
              </w:rPr>
            </w:pPr>
            <w:r>
              <w:rPr>
                <w:rFonts w:cs="Arial"/>
              </w:rPr>
              <w:t>Budgets</w:t>
            </w:r>
          </w:p>
        </w:tc>
        <w:tc>
          <w:tcPr>
            <w:tcW w:w="2410" w:type="dxa"/>
          </w:tcPr>
          <w:p w:rsidR="00D379E1" w:rsidRPr="007141B9" w:rsidRDefault="00F94156" w:rsidP="005975DF">
            <w:pPr>
              <w:rPr>
                <w:rFonts w:cs="Arial"/>
              </w:rPr>
            </w:pPr>
            <w:r>
              <w:rPr>
                <w:rFonts w:cs="Arial"/>
              </w:rPr>
              <w:t xml:space="preserve">This systems main benefit is that it allows the company to exist. Without this service in place the hotel wouldn’t be able to take payments from clients and wouldn’t be able to pay bills. It would also make it very hard to budget everything to make sure all aspects of the company get enough money to ensure they continue to run efficiently. </w:t>
            </w:r>
          </w:p>
        </w:tc>
        <w:tc>
          <w:tcPr>
            <w:tcW w:w="2552" w:type="dxa"/>
          </w:tcPr>
          <w:p w:rsidR="00D379E1" w:rsidRPr="007141B9" w:rsidRDefault="005E2C94" w:rsidP="005975DF">
            <w:pPr>
              <w:rPr>
                <w:rFonts w:cs="Arial"/>
              </w:rPr>
            </w:pPr>
            <w:r>
              <w:rPr>
                <w:rFonts w:cs="Arial"/>
              </w:rPr>
              <w:t>This is an effective system as without it the company would not function. This is because the company would be unable to keep track of fund spent and funds coming into the hotel, this may result in more being spent that what is available which would then result in debt.</w:t>
            </w:r>
          </w:p>
        </w:tc>
      </w:tr>
      <w:tr w:rsidR="004B0CFD" w:rsidTr="004B0CFD">
        <w:tc>
          <w:tcPr>
            <w:tcW w:w="2093" w:type="dxa"/>
            <w:shd w:val="clear" w:color="auto" w:fill="404040" w:themeFill="text1" w:themeFillTint="BF"/>
          </w:tcPr>
          <w:p w:rsidR="004B0CFD" w:rsidRPr="005975DF" w:rsidRDefault="004B0CFD"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lastRenderedPageBreak/>
              <w:t>Type of information system</w:t>
            </w:r>
          </w:p>
        </w:tc>
        <w:tc>
          <w:tcPr>
            <w:tcW w:w="2268" w:type="dxa"/>
            <w:shd w:val="clear" w:color="auto" w:fill="404040" w:themeFill="text1" w:themeFillTint="BF"/>
          </w:tcPr>
          <w:p w:rsidR="004B0CFD" w:rsidRPr="005975DF" w:rsidRDefault="004B0CFD"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Data used</w:t>
            </w:r>
          </w:p>
        </w:tc>
        <w:tc>
          <w:tcPr>
            <w:tcW w:w="2693" w:type="dxa"/>
            <w:shd w:val="clear" w:color="auto" w:fill="404040" w:themeFill="text1" w:themeFillTint="BF"/>
          </w:tcPr>
          <w:p w:rsidR="004B0CFD" w:rsidRPr="005975DF" w:rsidRDefault="004B0CFD"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Who uses it</w:t>
            </w:r>
          </w:p>
        </w:tc>
        <w:tc>
          <w:tcPr>
            <w:tcW w:w="2126" w:type="dxa"/>
            <w:shd w:val="clear" w:color="auto" w:fill="404040" w:themeFill="text1" w:themeFillTint="BF"/>
          </w:tcPr>
          <w:p w:rsidR="004B0CFD" w:rsidRPr="005975DF" w:rsidRDefault="004B0CFD"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What information is produced</w:t>
            </w:r>
          </w:p>
        </w:tc>
        <w:tc>
          <w:tcPr>
            <w:tcW w:w="2410" w:type="dxa"/>
            <w:shd w:val="clear" w:color="auto" w:fill="404040" w:themeFill="text1" w:themeFillTint="BF"/>
          </w:tcPr>
          <w:p w:rsidR="004B0CFD" w:rsidRPr="005975DF" w:rsidRDefault="004B0CFD"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Benefits</w:t>
            </w:r>
          </w:p>
        </w:tc>
        <w:tc>
          <w:tcPr>
            <w:tcW w:w="2552" w:type="dxa"/>
            <w:shd w:val="clear" w:color="auto" w:fill="404040" w:themeFill="text1" w:themeFillTint="BF"/>
          </w:tcPr>
          <w:p w:rsidR="004B0CFD" w:rsidRPr="005975DF" w:rsidRDefault="004B0CFD" w:rsidP="00C8793E">
            <w:pPr>
              <w:rPr>
                <w:rFonts w:ascii="Arial" w:hAnsi="Arial" w:cs="Arial"/>
                <w:b/>
                <w:color w:val="FFFFFF" w:themeColor="background1"/>
                <w:sz w:val="24"/>
                <w:szCs w:val="24"/>
              </w:rPr>
            </w:pPr>
            <w:r w:rsidRPr="005975DF">
              <w:rPr>
                <w:rFonts w:ascii="Arial" w:hAnsi="Arial" w:cs="Arial"/>
                <w:b/>
                <w:color w:val="FFFFFF" w:themeColor="background1"/>
                <w:sz w:val="24"/>
                <w:szCs w:val="24"/>
              </w:rPr>
              <w:t>Effectiveness</w:t>
            </w:r>
          </w:p>
        </w:tc>
      </w:tr>
      <w:tr w:rsidR="004B0CFD" w:rsidTr="004218C1">
        <w:tc>
          <w:tcPr>
            <w:tcW w:w="2093" w:type="dxa"/>
          </w:tcPr>
          <w:p w:rsidR="004B0CFD" w:rsidRPr="007141B9" w:rsidRDefault="004B0CFD" w:rsidP="005975DF">
            <w:pPr>
              <w:spacing w:line="276" w:lineRule="auto"/>
              <w:rPr>
                <w:rFonts w:cs="Arial"/>
              </w:rPr>
            </w:pPr>
            <w:r w:rsidRPr="007141B9">
              <w:rPr>
                <w:rFonts w:cs="Arial"/>
              </w:rPr>
              <w:t>Human Resources information system</w:t>
            </w:r>
          </w:p>
          <w:p w:rsidR="004B0CFD" w:rsidRPr="007141B9" w:rsidRDefault="004B0CFD" w:rsidP="005975DF">
            <w:pPr>
              <w:rPr>
                <w:rFonts w:cs="Arial"/>
              </w:rPr>
            </w:pPr>
          </w:p>
        </w:tc>
        <w:tc>
          <w:tcPr>
            <w:tcW w:w="2268" w:type="dxa"/>
          </w:tcPr>
          <w:p w:rsidR="004B0CFD" w:rsidRDefault="004B0CFD" w:rsidP="005975DF">
            <w:pPr>
              <w:rPr>
                <w:rFonts w:cs="Arial"/>
              </w:rPr>
            </w:pPr>
            <w:r>
              <w:rPr>
                <w:rFonts w:cs="Arial"/>
              </w:rPr>
              <w:t>Staff complaints,</w:t>
            </w:r>
          </w:p>
          <w:p w:rsidR="004B0CFD" w:rsidRDefault="004B0CFD" w:rsidP="005975DF">
            <w:pPr>
              <w:rPr>
                <w:rFonts w:cs="Arial"/>
              </w:rPr>
            </w:pPr>
            <w:r>
              <w:rPr>
                <w:rFonts w:cs="Arial"/>
              </w:rPr>
              <w:t>Staff rosters,</w:t>
            </w:r>
          </w:p>
          <w:p w:rsidR="004B0CFD" w:rsidRDefault="004B0CFD" w:rsidP="005975DF">
            <w:pPr>
              <w:rPr>
                <w:rFonts w:cs="Arial"/>
              </w:rPr>
            </w:pPr>
            <w:r>
              <w:rPr>
                <w:rFonts w:cs="Arial"/>
              </w:rPr>
              <w:t>Staff jobs,</w:t>
            </w:r>
          </w:p>
          <w:p w:rsidR="004B0CFD" w:rsidRPr="007141B9" w:rsidRDefault="004B0CFD" w:rsidP="005975DF">
            <w:pPr>
              <w:rPr>
                <w:rFonts w:cs="Arial"/>
              </w:rPr>
            </w:pPr>
            <w:r>
              <w:rPr>
                <w:rFonts w:cs="Arial"/>
              </w:rPr>
              <w:t>Staff qualifications.</w:t>
            </w:r>
          </w:p>
        </w:tc>
        <w:tc>
          <w:tcPr>
            <w:tcW w:w="2693" w:type="dxa"/>
          </w:tcPr>
          <w:p w:rsidR="004B0CFD" w:rsidRPr="007141B9" w:rsidRDefault="004B0CFD" w:rsidP="005975DF">
            <w:pPr>
              <w:rPr>
                <w:rFonts w:cs="Arial"/>
              </w:rPr>
            </w:pPr>
            <w:r>
              <w:rPr>
                <w:rFonts w:cs="Arial"/>
              </w:rPr>
              <w:t>The Human resources team.</w:t>
            </w:r>
            <w:r w:rsidR="00310E64">
              <w:rPr>
                <w:rFonts w:cs="Arial"/>
              </w:rPr>
              <w:t xml:space="preserve"> This team is in charge of ensuring the employees are happy when working at the company and to help with any problems that may arise. They’re also there to ensure all staff are trained and ok to work in the hotel.</w:t>
            </w:r>
          </w:p>
        </w:tc>
        <w:tc>
          <w:tcPr>
            <w:tcW w:w="2126" w:type="dxa"/>
          </w:tcPr>
          <w:p w:rsidR="004B0CFD" w:rsidRDefault="004B0CFD" w:rsidP="005975DF">
            <w:pPr>
              <w:rPr>
                <w:rFonts w:cs="Arial"/>
              </w:rPr>
            </w:pPr>
            <w:r>
              <w:rPr>
                <w:rFonts w:cs="Arial"/>
              </w:rPr>
              <w:t>Whether staff need training or not,</w:t>
            </w:r>
          </w:p>
          <w:p w:rsidR="004B0CFD" w:rsidRPr="007141B9" w:rsidRDefault="004B0CFD" w:rsidP="005975DF">
            <w:pPr>
              <w:rPr>
                <w:rFonts w:cs="Arial"/>
              </w:rPr>
            </w:pPr>
            <w:r>
              <w:rPr>
                <w:rFonts w:cs="Arial"/>
              </w:rPr>
              <w:t>Fixes and solutions to staff complaints,</w:t>
            </w:r>
          </w:p>
        </w:tc>
        <w:tc>
          <w:tcPr>
            <w:tcW w:w="2410" w:type="dxa"/>
          </w:tcPr>
          <w:p w:rsidR="004B0CFD" w:rsidRPr="007141B9" w:rsidRDefault="00E42BDE" w:rsidP="00544056">
            <w:pPr>
              <w:rPr>
                <w:rFonts w:cs="Arial"/>
              </w:rPr>
            </w:pPr>
            <w:r>
              <w:rPr>
                <w:rFonts w:cs="Arial"/>
              </w:rPr>
              <w:t>The benefits of this system are more focused towards the employees and ensuring they’re happy. From the hotel’s point of view it helps ensure that all s</w:t>
            </w:r>
            <w:r w:rsidR="00544056">
              <w:rPr>
                <w:rFonts w:cs="Arial"/>
              </w:rPr>
              <w:t>taff has</w:t>
            </w:r>
            <w:r>
              <w:rPr>
                <w:rFonts w:cs="Arial"/>
              </w:rPr>
              <w:t xml:space="preserve"> the correct training to do the job they’re required to do. </w:t>
            </w:r>
          </w:p>
        </w:tc>
        <w:tc>
          <w:tcPr>
            <w:tcW w:w="2552" w:type="dxa"/>
          </w:tcPr>
          <w:p w:rsidR="004B0CFD" w:rsidRPr="007141B9" w:rsidRDefault="003E6741" w:rsidP="005975DF">
            <w:pPr>
              <w:rPr>
                <w:rFonts w:cs="Arial"/>
              </w:rPr>
            </w:pPr>
            <w:r>
              <w:rPr>
                <w:rFonts w:cs="Arial"/>
              </w:rPr>
              <w:t>This system is effective because it helps ensure that the employees are happy and are trained to work in the areas they’re employed to work in. if this system didn’t exist then the hotel employees may not know how to ensure they’re working a safe manor a</w:t>
            </w:r>
            <w:r w:rsidR="00447BD5">
              <w:rPr>
                <w:rFonts w:cs="Arial"/>
              </w:rPr>
              <w:t>nd may cause injuries to others.</w:t>
            </w:r>
            <w:bookmarkStart w:id="0" w:name="_GoBack"/>
            <w:bookmarkEnd w:id="0"/>
          </w:p>
        </w:tc>
      </w:tr>
    </w:tbl>
    <w:p w:rsidR="00F877A1" w:rsidRPr="00F877A1" w:rsidRDefault="00F877A1" w:rsidP="00F877A1"/>
    <w:sectPr w:rsidR="00F877A1" w:rsidRPr="00F877A1" w:rsidSect="00F85C08">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E29" w:rsidRDefault="009E3E29" w:rsidP="009E3E29">
      <w:pPr>
        <w:spacing w:after="0" w:line="240" w:lineRule="auto"/>
      </w:pPr>
      <w:r>
        <w:separator/>
      </w:r>
    </w:p>
  </w:endnote>
  <w:endnote w:type="continuationSeparator" w:id="0">
    <w:p w:rsidR="009E3E29" w:rsidRDefault="009E3E29" w:rsidP="009E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45857"/>
      <w:docPartObj>
        <w:docPartGallery w:val="Page Numbers (Bottom of Page)"/>
        <w:docPartUnique/>
      </w:docPartObj>
    </w:sdtPr>
    <w:sdtEndPr>
      <w:rPr>
        <w:color w:val="808080" w:themeColor="background1" w:themeShade="80"/>
        <w:spacing w:val="60"/>
      </w:rPr>
    </w:sdtEndPr>
    <w:sdtContent>
      <w:p w:rsidR="009E3E29" w:rsidRDefault="009E3E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7BD5">
          <w:rPr>
            <w:noProof/>
          </w:rPr>
          <w:t>8</w:t>
        </w:r>
        <w:r>
          <w:rPr>
            <w:noProof/>
          </w:rPr>
          <w:fldChar w:fldCharType="end"/>
        </w:r>
        <w:r>
          <w:t xml:space="preserve"> | </w:t>
        </w:r>
        <w:r>
          <w:rPr>
            <w:color w:val="808080" w:themeColor="background1" w:themeShade="80"/>
            <w:spacing w:val="60"/>
          </w:rPr>
          <w:t>Page</w:t>
        </w:r>
      </w:p>
    </w:sdtContent>
  </w:sdt>
  <w:p w:rsidR="009E3E29" w:rsidRDefault="009E3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E29" w:rsidRDefault="009E3E29" w:rsidP="009E3E29">
      <w:pPr>
        <w:spacing w:after="0" w:line="240" w:lineRule="auto"/>
      </w:pPr>
      <w:r>
        <w:separator/>
      </w:r>
    </w:p>
  </w:footnote>
  <w:footnote w:type="continuationSeparator" w:id="0">
    <w:p w:rsidR="009E3E29" w:rsidRDefault="009E3E29" w:rsidP="009E3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29" w:rsidRDefault="009E3E29">
    <w:pPr>
      <w:pStyle w:val="Header"/>
    </w:pPr>
    <w:r>
      <w:t>Joel Parkinson</w:t>
    </w:r>
    <w:r>
      <w:tab/>
    </w:r>
    <w:r>
      <w:tab/>
    </w:r>
    <w:r>
      <w:tab/>
    </w:r>
    <w:r>
      <w:tab/>
    </w:r>
    <w:r>
      <w:tab/>
    </w:r>
    <w:r>
      <w:tab/>
    </w:r>
    <w:r>
      <w:tab/>
    </w:r>
    <w:r>
      <w:tab/>
      <w:t>427075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6AE"/>
    <w:multiLevelType w:val="hybridMultilevel"/>
    <w:tmpl w:val="E4EE2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08"/>
    <w:rsid w:val="0001664A"/>
    <w:rsid w:val="00032507"/>
    <w:rsid w:val="00055F7A"/>
    <w:rsid w:val="0006100A"/>
    <w:rsid w:val="00067259"/>
    <w:rsid w:val="00075FF9"/>
    <w:rsid w:val="00095EA4"/>
    <w:rsid w:val="000B70C1"/>
    <w:rsid w:val="000B7B8E"/>
    <w:rsid w:val="000C6EB5"/>
    <w:rsid w:val="000D2FB2"/>
    <w:rsid w:val="000D7015"/>
    <w:rsid w:val="000E26AC"/>
    <w:rsid w:val="001033FE"/>
    <w:rsid w:val="001221AB"/>
    <w:rsid w:val="0012771C"/>
    <w:rsid w:val="00132AFC"/>
    <w:rsid w:val="00134C87"/>
    <w:rsid w:val="001553AA"/>
    <w:rsid w:val="001602DB"/>
    <w:rsid w:val="00161991"/>
    <w:rsid w:val="001822E3"/>
    <w:rsid w:val="0019624A"/>
    <w:rsid w:val="001A24EA"/>
    <w:rsid w:val="001A3C58"/>
    <w:rsid w:val="001B0A47"/>
    <w:rsid w:val="001D5BEB"/>
    <w:rsid w:val="001D6FD9"/>
    <w:rsid w:val="001E7620"/>
    <w:rsid w:val="001F265B"/>
    <w:rsid w:val="001F5025"/>
    <w:rsid w:val="002001F2"/>
    <w:rsid w:val="0020072B"/>
    <w:rsid w:val="002043C6"/>
    <w:rsid w:val="00204D78"/>
    <w:rsid w:val="00210911"/>
    <w:rsid w:val="0021386C"/>
    <w:rsid w:val="00235DF5"/>
    <w:rsid w:val="00235E47"/>
    <w:rsid w:val="002369BF"/>
    <w:rsid w:val="00237034"/>
    <w:rsid w:val="002415FD"/>
    <w:rsid w:val="00243111"/>
    <w:rsid w:val="0024556F"/>
    <w:rsid w:val="002546E1"/>
    <w:rsid w:val="00260BB2"/>
    <w:rsid w:val="0027012A"/>
    <w:rsid w:val="00270A74"/>
    <w:rsid w:val="00277C57"/>
    <w:rsid w:val="00284BB7"/>
    <w:rsid w:val="002A45FD"/>
    <w:rsid w:val="002F2931"/>
    <w:rsid w:val="0030556B"/>
    <w:rsid w:val="003055AB"/>
    <w:rsid w:val="00307054"/>
    <w:rsid w:val="00310E64"/>
    <w:rsid w:val="0032117E"/>
    <w:rsid w:val="00323C8D"/>
    <w:rsid w:val="00325356"/>
    <w:rsid w:val="00331A2C"/>
    <w:rsid w:val="00336E3E"/>
    <w:rsid w:val="00337308"/>
    <w:rsid w:val="0034645D"/>
    <w:rsid w:val="00350D37"/>
    <w:rsid w:val="00357D62"/>
    <w:rsid w:val="00361CA8"/>
    <w:rsid w:val="00364EB1"/>
    <w:rsid w:val="003660B1"/>
    <w:rsid w:val="00371085"/>
    <w:rsid w:val="003828BC"/>
    <w:rsid w:val="00382C0C"/>
    <w:rsid w:val="003879DA"/>
    <w:rsid w:val="0039035B"/>
    <w:rsid w:val="003908B9"/>
    <w:rsid w:val="003B4B06"/>
    <w:rsid w:val="003C064C"/>
    <w:rsid w:val="003D0F3C"/>
    <w:rsid w:val="003D38FE"/>
    <w:rsid w:val="003D6AAC"/>
    <w:rsid w:val="003E2885"/>
    <w:rsid w:val="003E292C"/>
    <w:rsid w:val="003E6741"/>
    <w:rsid w:val="003E789E"/>
    <w:rsid w:val="003F3EF5"/>
    <w:rsid w:val="004130BF"/>
    <w:rsid w:val="00415A23"/>
    <w:rsid w:val="00417DAF"/>
    <w:rsid w:val="004218C1"/>
    <w:rsid w:val="00426626"/>
    <w:rsid w:val="00426977"/>
    <w:rsid w:val="00427098"/>
    <w:rsid w:val="00431846"/>
    <w:rsid w:val="00436874"/>
    <w:rsid w:val="004433A6"/>
    <w:rsid w:val="00445A2B"/>
    <w:rsid w:val="00447BD5"/>
    <w:rsid w:val="00454760"/>
    <w:rsid w:val="0046448C"/>
    <w:rsid w:val="00464E7C"/>
    <w:rsid w:val="00472245"/>
    <w:rsid w:val="00481607"/>
    <w:rsid w:val="004831B8"/>
    <w:rsid w:val="00486025"/>
    <w:rsid w:val="004936B7"/>
    <w:rsid w:val="004B0CFD"/>
    <w:rsid w:val="004B4FE3"/>
    <w:rsid w:val="004F4C96"/>
    <w:rsid w:val="0050757C"/>
    <w:rsid w:val="0051398C"/>
    <w:rsid w:val="00515EA2"/>
    <w:rsid w:val="005357F0"/>
    <w:rsid w:val="00544056"/>
    <w:rsid w:val="00545EAE"/>
    <w:rsid w:val="0054794D"/>
    <w:rsid w:val="005560D5"/>
    <w:rsid w:val="005566C7"/>
    <w:rsid w:val="00560D7A"/>
    <w:rsid w:val="00571F2F"/>
    <w:rsid w:val="005772DD"/>
    <w:rsid w:val="0058515C"/>
    <w:rsid w:val="005975DF"/>
    <w:rsid w:val="005A1635"/>
    <w:rsid w:val="005B7579"/>
    <w:rsid w:val="005C3AE5"/>
    <w:rsid w:val="005C4D98"/>
    <w:rsid w:val="005C5B9E"/>
    <w:rsid w:val="005D5D4E"/>
    <w:rsid w:val="005E2C94"/>
    <w:rsid w:val="005F6A5A"/>
    <w:rsid w:val="00601A6B"/>
    <w:rsid w:val="00605EF0"/>
    <w:rsid w:val="006114EA"/>
    <w:rsid w:val="0064644B"/>
    <w:rsid w:val="00654D95"/>
    <w:rsid w:val="006705DE"/>
    <w:rsid w:val="00694F78"/>
    <w:rsid w:val="00696D7B"/>
    <w:rsid w:val="006A48A3"/>
    <w:rsid w:val="006F0D04"/>
    <w:rsid w:val="00704A79"/>
    <w:rsid w:val="00710549"/>
    <w:rsid w:val="007141B9"/>
    <w:rsid w:val="00716584"/>
    <w:rsid w:val="00734786"/>
    <w:rsid w:val="007433BB"/>
    <w:rsid w:val="00750E30"/>
    <w:rsid w:val="00792A32"/>
    <w:rsid w:val="00795892"/>
    <w:rsid w:val="007A2515"/>
    <w:rsid w:val="007B7ADE"/>
    <w:rsid w:val="007D3F24"/>
    <w:rsid w:val="007D5369"/>
    <w:rsid w:val="007E2E12"/>
    <w:rsid w:val="0081663A"/>
    <w:rsid w:val="008271E5"/>
    <w:rsid w:val="0083166C"/>
    <w:rsid w:val="008355E1"/>
    <w:rsid w:val="0087276B"/>
    <w:rsid w:val="00883635"/>
    <w:rsid w:val="008940AC"/>
    <w:rsid w:val="008A365C"/>
    <w:rsid w:val="008A6CD4"/>
    <w:rsid w:val="008C002C"/>
    <w:rsid w:val="008E71F0"/>
    <w:rsid w:val="008E75C8"/>
    <w:rsid w:val="00901467"/>
    <w:rsid w:val="00903F5A"/>
    <w:rsid w:val="009123A3"/>
    <w:rsid w:val="00922267"/>
    <w:rsid w:val="00922392"/>
    <w:rsid w:val="00924A96"/>
    <w:rsid w:val="00933FB8"/>
    <w:rsid w:val="00946505"/>
    <w:rsid w:val="00951E8F"/>
    <w:rsid w:val="00955140"/>
    <w:rsid w:val="00965FFC"/>
    <w:rsid w:val="0099220A"/>
    <w:rsid w:val="009A144A"/>
    <w:rsid w:val="009A5AE9"/>
    <w:rsid w:val="009A6F99"/>
    <w:rsid w:val="009B6D57"/>
    <w:rsid w:val="009E3E29"/>
    <w:rsid w:val="009E6152"/>
    <w:rsid w:val="00A03D1B"/>
    <w:rsid w:val="00A10596"/>
    <w:rsid w:val="00A130B1"/>
    <w:rsid w:val="00A15188"/>
    <w:rsid w:val="00A4692B"/>
    <w:rsid w:val="00A47F68"/>
    <w:rsid w:val="00A562A4"/>
    <w:rsid w:val="00A9325A"/>
    <w:rsid w:val="00A96014"/>
    <w:rsid w:val="00A97E74"/>
    <w:rsid w:val="00AA3B1B"/>
    <w:rsid w:val="00AA6A28"/>
    <w:rsid w:val="00AB0AFC"/>
    <w:rsid w:val="00AC4758"/>
    <w:rsid w:val="00AC4E6F"/>
    <w:rsid w:val="00AD2A4E"/>
    <w:rsid w:val="00AD647E"/>
    <w:rsid w:val="00AE4A99"/>
    <w:rsid w:val="00AF0755"/>
    <w:rsid w:val="00AF265B"/>
    <w:rsid w:val="00B026F9"/>
    <w:rsid w:val="00B13DFD"/>
    <w:rsid w:val="00B32D25"/>
    <w:rsid w:val="00B35A66"/>
    <w:rsid w:val="00B36841"/>
    <w:rsid w:val="00B575B9"/>
    <w:rsid w:val="00B635E7"/>
    <w:rsid w:val="00B855CB"/>
    <w:rsid w:val="00BA4B26"/>
    <w:rsid w:val="00BA54FD"/>
    <w:rsid w:val="00BB7F6A"/>
    <w:rsid w:val="00BC5BFC"/>
    <w:rsid w:val="00BD65EF"/>
    <w:rsid w:val="00BE28E9"/>
    <w:rsid w:val="00BF27B5"/>
    <w:rsid w:val="00BF5447"/>
    <w:rsid w:val="00BF58DE"/>
    <w:rsid w:val="00C02D55"/>
    <w:rsid w:val="00C050FE"/>
    <w:rsid w:val="00C051C5"/>
    <w:rsid w:val="00C069B4"/>
    <w:rsid w:val="00C06B1D"/>
    <w:rsid w:val="00C2024F"/>
    <w:rsid w:val="00C2526E"/>
    <w:rsid w:val="00C30AC3"/>
    <w:rsid w:val="00C35846"/>
    <w:rsid w:val="00C41A43"/>
    <w:rsid w:val="00C62D24"/>
    <w:rsid w:val="00C7528C"/>
    <w:rsid w:val="00C92B3F"/>
    <w:rsid w:val="00C92EBF"/>
    <w:rsid w:val="00CA5917"/>
    <w:rsid w:val="00CB008B"/>
    <w:rsid w:val="00CB008D"/>
    <w:rsid w:val="00CB1512"/>
    <w:rsid w:val="00CB5B17"/>
    <w:rsid w:val="00CC4B8E"/>
    <w:rsid w:val="00CC52D0"/>
    <w:rsid w:val="00CE2434"/>
    <w:rsid w:val="00CE30D2"/>
    <w:rsid w:val="00D078F2"/>
    <w:rsid w:val="00D16154"/>
    <w:rsid w:val="00D17341"/>
    <w:rsid w:val="00D17F92"/>
    <w:rsid w:val="00D379E1"/>
    <w:rsid w:val="00D47153"/>
    <w:rsid w:val="00D566A9"/>
    <w:rsid w:val="00D6108F"/>
    <w:rsid w:val="00D64D63"/>
    <w:rsid w:val="00D80A7B"/>
    <w:rsid w:val="00DB2D69"/>
    <w:rsid w:val="00DB3BA6"/>
    <w:rsid w:val="00DB540A"/>
    <w:rsid w:val="00DB6F4B"/>
    <w:rsid w:val="00DB7F1C"/>
    <w:rsid w:val="00DE65D7"/>
    <w:rsid w:val="00DF43B8"/>
    <w:rsid w:val="00E05314"/>
    <w:rsid w:val="00E22867"/>
    <w:rsid w:val="00E312D8"/>
    <w:rsid w:val="00E3188F"/>
    <w:rsid w:val="00E42BDE"/>
    <w:rsid w:val="00E47AD9"/>
    <w:rsid w:val="00E5334A"/>
    <w:rsid w:val="00E53372"/>
    <w:rsid w:val="00E67FA0"/>
    <w:rsid w:val="00E71538"/>
    <w:rsid w:val="00E71E95"/>
    <w:rsid w:val="00E735BC"/>
    <w:rsid w:val="00E75EB0"/>
    <w:rsid w:val="00E76B47"/>
    <w:rsid w:val="00E84C40"/>
    <w:rsid w:val="00E917B0"/>
    <w:rsid w:val="00E91A74"/>
    <w:rsid w:val="00E95D0A"/>
    <w:rsid w:val="00EB16C0"/>
    <w:rsid w:val="00EC0A5C"/>
    <w:rsid w:val="00EC100D"/>
    <w:rsid w:val="00EC576F"/>
    <w:rsid w:val="00ED3F3A"/>
    <w:rsid w:val="00EE0286"/>
    <w:rsid w:val="00EE2C66"/>
    <w:rsid w:val="00EF4801"/>
    <w:rsid w:val="00F05CB9"/>
    <w:rsid w:val="00F06322"/>
    <w:rsid w:val="00F12601"/>
    <w:rsid w:val="00F175D6"/>
    <w:rsid w:val="00F20956"/>
    <w:rsid w:val="00F3253C"/>
    <w:rsid w:val="00F35937"/>
    <w:rsid w:val="00F37D92"/>
    <w:rsid w:val="00F40609"/>
    <w:rsid w:val="00F500B5"/>
    <w:rsid w:val="00F50D7A"/>
    <w:rsid w:val="00F51855"/>
    <w:rsid w:val="00F53A69"/>
    <w:rsid w:val="00F57FB7"/>
    <w:rsid w:val="00F75DE7"/>
    <w:rsid w:val="00F811C6"/>
    <w:rsid w:val="00F85554"/>
    <w:rsid w:val="00F85C08"/>
    <w:rsid w:val="00F877A1"/>
    <w:rsid w:val="00F94156"/>
    <w:rsid w:val="00F96845"/>
    <w:rsid w:val="00FA1347"/>
    <w:rsid w:val="00FA1C6C"/>
    <w:rsid w:val="00FA7E95"/>
    <w:rsid w:val="00FC21A4"/>
    <w:rsid w:val="00FE0ABB"/>
    <w:rsid w:val="00FE2C24"/>
    <w:rsid w:val="00FE3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CA8"/>
    <w:pPr>
      <w:keepNext/>
      <w:keepLines/>
      <w:spacing w:before="12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A3B1B"/>
    <w:pPr>
      <w:pBdr>
        <w:bottom w:val="single" w:sz="8" w:space="4" w:color="5B9BD5" w:themeColor="accent1"/>
      </w:pBdr>
      <w:spacing w:after="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3B1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A3B1B"/>
    <w:pPr>
      <w:numPr>
        <w:ilvl w:val="1"/>
      </w:numPr>
      <w:spacing w:after="0"/>
    </w:pPr>
    <w:rPr>
      <w:rFonts w:asciiTheme="majorHAnsi" w:eastAsiaTheme="majorEastAsia" w:hAnsiTheme="majorHAnsi" w:cstheme="majorBidi"/>
      <w:i/>
      <w:iCs/>
      <w:color w:val="595959" w:themeColor="text1" w:themeTint="A6"/>
      <w:spacing w:val="15"/>
      <w:sz w:val="24"/>
      <w:szCs w:val="24"/>
    </w:rPr>
  </w:style>
  <w:style w:type="character" w:customStyle="1" w:styleId="SubtitleChar">
    <w:name w:val="Subtitle Char"/>
    <w:basedOn w:val="DefaultParagraphFont"/>
    <w:link w:val="Subtitle"/>
    <w:uiPriority w:val="11"/>
    <w:rsid w:val="00AA3B1B"/>
    <w:rPr>
      <w:rFonts w:asciiTheme="majorHAnsi" w:eastAsiaTheme="majorEastAsia" w:hAnsiTheme="majorHAnsi" w:cstheme="majorBidi"/>
      <w:i/>
      <w:iCs/>
      <w:color w:val="595959" w:themeColor="text1" w:themeTint="A6"/>
      <w:spacing w:val="15"/>
      <w:sz w:val="24"/>
      <w:szCs w:val="24"/>
    </w:rPr>
  </w:style>
  <w:style w:type="paragraph" w:styleId="ListParagraph">
    <w:name w:val="List Paragraph"/>
    <w:basedOn w:val="Normal"/>
    <w:uiPriority w:val="34"/>
    <w:qFormat/>
    <w:rsid w:val="0027012A"/>
    <w:pPr>
      <w:ind w:left="720"/>
      <w:contextualSpacing/>
    </w:pPr>
  </w:style>
  <w:style w:type="character" w:customStyle="1" w:styleId="Heading1Char">
    <w:name w:val="Heading 1 Char"/>
    <w:basedOn w:val="DefaultParagraphFont"/>
    <w:link w:val="Heading1"/>
    <w:uiPriority w:val="9"/>
    <w:rsid w:val="00361CA8"/>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unhideWhenUsed/>
    <w:rsid w:val="009E3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E29"/>
  </w:style>
  <w:style w:type="paragraph" w:styleId="Footer">
    <w:name w:val="footer"/>
    <w:basedOn w:val="Normal"/>
    <w:link w:val="FooterChar"/>
    <w:uiPriority w:val="99"/>
    <w:unhideWhenUsed/>
    <w:rsid w:val="009E3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CA8"/>
    <w:pPr>
      <w:keepNext/>
      <w:keepLines/>
      <w:spacing w:before="12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A3B1B"/>
    <w:pPr>
      <w:pBdr>
        <w:bottom w:val="single" w:sz="8" w:space="4" w:color="5B9BD5" w:themeColor="accent1"/>
      </w:pBdr>
      <w:spacing w:after="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3B1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A3B1B"/>
    <w:pPr>
      <w:numPr>
        <w:ilvl w:val="1"/>
      </w:numPr>
      <w:spacing w:after="0"/>
    </w:pPr>
    <w:rPr>
      <w:rFonts w:asciiTheme="majorHAnsi" w:eastAsiaTheme="majorEastAsia" w:hAnsiTheme="majorHAnsi" w:cstheme="majorBidi"/>
      <w:i/>
      <w:iCs/>
      <w:color w:val="595959" w:themeColor="text1" w:themeTint="A6"/>
      <w:spacing w:val="15"/>
      <w:sz w:val="24"/>
      <w:szCs w:val="24"/>
    </w:rPr>
  </w:style>
  <w:style w:type="character" w:customStyle="1" w:styleId="SubtitleChar">
    <w:name w:val="Subtitle Char"/>
    <w:basedOn w:val="DefaultParagraphFont"/>
    <w:link w:val="Subtitle"/>
    <w:uiPriority w:val="11"/>
    <w:rsid w:val="00AA3B1B"/>
    <w:rPr>
      <w:rFonts w:asciiTheme="majorHAnsi" w:eastAsiaTheme="majorEastAsia" w:hAnsiTheme="majorHAnsi" w:cstheme="majorBidi"/>
      <w:i/>
      <w:iCs/>
      <w:color w:val="595959" w:themeColor="text1" w:themeTint="A6"/>
      <w:spacing w:val="15"/>
      <w:sz w:val="24"/>
      <w:szCs w:val="24"/>
    </w:rPr>
  </w:style>
  <w:style w:type="paragraph" w:styleId="ListParagraph">
    <w:name w:val="List Paragraph"/>
    <w:basedOn w:val="Normal"/>
    <w:uiPriority w:val="34"/>
    <w:qFormat/>
    <w:rsid w:val="0027012A"/>
    <w:pPr>
      <w:ind w:left="720"/>
      <w:contextualSpacing/>
    </w:pPr>
  </w:style>
  <w:style w:type="character" w:customStyle="1" w:styleId="Heading1Char">
    <w:name w:val="Heading 1 Char"/>
    <w:basedOn w:val="DefaultParagraphFont"/>
    <w:link w:val="Heading1"/>
    <w:uiPriority w:val="9"/>
    <w:rsid w:val="00361CA8"/>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unhideWhenUsed/>
    <w:rsid w:val="009E3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E29"/>
  </w:style>
  <w:style w:type="paragraph" w:styleId="Footer">
    <w:name w:val="footer"/>
    <w:basedOn w:val="Normal"/>
    <w:link w:val="FooterChar"/>
    <w:uiPriority w:val="99"/>
    <w:unhideWhenUsed/>
    <w:rsid w:val="009E3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D669F800</Template>
  <TotalTime>107</TotalTime>
  <Pages>8</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The Sheffield College</Company>
  <LinksUpToDate>false</LinksUpToDate>
  <CharactersWithSpaces>12279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Systems</dc:creator>
  <cp:lastModifiedBy>ICT Systems</cp:lastModifiedBy>
  <cp:revision>201</cp:revision>
  <dcterms:created xsi:type="dcterms:W3CDTF">2015-12-11T09:55:00Z</dcterms:created>
  <dcterms:modified xsi:type="dcterms:W3CDTF">2015-12-14T13:13:00Z</dcterms:modified>
</cp:coreProperties>
</file>